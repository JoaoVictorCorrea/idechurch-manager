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9F3A8" w14:textId="77777777" w:rsidR="00E90219" w:rsidRDefault="00E90219" w:rsidP="000474B5">
      <w:pPr>
        <w:jc w:val="center"/>
      </w:pPr>
      <w:bookmarkStart w:id="0" w:name="_Toc74456896"/>
    </w:p>
    <w:p w14:paraId="0D740908" w14:textId="77777777" w:rsidR="00E90219" w:rsidRDefault="00E90219" w:rsidP="000474B5">
      <w:pPr>
        <w:jc w:val="center"/>
      </w:pPr>
    </w:p>
    <w:p w14:paraId="6EF29874" w14:textId="77777777" w:rsidR="00E90219" w:rsidRDefault="00E90219" w:rsidP="000474B5">
      <w:pPr>
        <w:jc w:val="center"/>
      </w:pPr>
    </w:p>
    <w:p w14:paraId="16D10EC0" w14:textId="77777777" w:rsidR="00E90219" w:rsidRDefault="00E90219" w:rsidP="000474B5">
      <w:pPr>
        <w:jc w:val="center"/>
      </w:pPr>
    </w:p>
    <w:p w14:paraId="55997104" w14:textId="6BCF9D43" w:rsidR="00925A18" w:rsidRPr="00A20D4F" w:rsidRDefault="00E90219" w:rsidP="000474B5">
      <w:pPr>
        <w:jc w:val="center"/>
      </w:pPr>
      <w:r>
        <w:rPr>
          <w:noProof/>
        </w:rPr>
        <w:drawing>
          <wp:inline distT="0" distB="0" distL="0" distR="0" wp14:anchorId="5C3E703A" wp14:editId="5587EAE1">
            <wp:extent cx="2712720" cy="2712720"/>
            <wp:effectExtent l="0" t="0" r="0" b="0"/>
            <wp:docPr id="163137379" name="Imagem 1" descr="Fundo preto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7379" name="Imagem 1" descr="Fundo preto com letras brancas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2712720"/>
                    </a:xfrm>
                    <a:prstGeom prst="flowChartConnector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195DE" w14:textId="77777777" w:rsidR="00925A18" w:rsidRPr="00A20D4F" w:rsidRDefault="00925A18" w:rsidP="00925A18"/>
    <w:p w14:paraId="3E2F69AC" w14:textId="77777777" w:rsidR="00925A18" w:rsidRPr="00A20D4F" w:rsidRDefault="00925A18" w:rsidP="00925A18"/>
    <w:p w14:paraId="3BF5C76C" w14:textId="77777777" w:rsidR="00925A18" w:rsidRPr="00A20D4F" w:rsidRDefault="00925A18" w:rsidP="00925A18"/>
    <w:p w14:paraId="5EF04F34" w14:textId="77777777" w:rsidR="00925A18" w:rsidRPr="00A20D4F" w:rsidRDefault="00925A18" w:rsidP="00925A18"/>
    <w:p w14:paraId="441B56FB" w14:textId="77777777" w:rsidR="00925A18" w:rsidRPr="00A20D4F" w:rsidRDefault="00925A18" w:rsidP="00925A18"/>
    <w:p w14:paraId="67E4B3E6" w14:textId="77777777" w:rsidR="00925A18" w:rsidRPr="00A20D4F" w:rsidRDefault="00925A18" w:rsidP="00925A18"/>
    <w:p w14:paraId="4BD65ACB" w14:textId="77777777" w:rsidR="00925A18" w:rsidRPr="00A20D4F" w:rsidRDefault="00925A18" w:rsidP="00925A18"/>
    <w:p w14:paraId="7965E839" w14:textId="77777777" w:rsidR="00925A18" w:rsidRPr="00A20D4F" w:rsidRDefault="00925A18" w:rsidP="00925A18"/>
    <w:p w14:paraId="558AC1AD" w14:textId="77777777" w:rsidR="00925A18" w:rsidRPr="00A20D4F" w:rsidRDefault="00925A18" w:rsidP="00925A18"/>
    <w:p w14:paraId="306ABD68" w14:textId="77777777" w:rsidR="00925A18" w:rsidRPr="00A20D4F" w:rsidRDefault="00925A18" w:rsidP="00925A18"/>
    <w:p w14:paraId="09F10F42" w14:textId="77777777" w:rsidR="00925A18" w:rsidRPr="00A20D4F" w:rsidRDefault="00925A18" w:rsidP="00925A18"/>
    <w:p w14:paraId="05E8C55D" w14:textId="77777777" w:rsidR="00925A18" w:rsidRPr="00264EFB" w:rsidRDefault="00925A18" w:rsidP="00925A18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6C3BD5" wp14:editId="1F403CD6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74014F58A4024387B7671FDBE6FE384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9085894" w14:textId="77777777" w:rsidR="00925A18" w:rsidRPr="0037364C" w:rsidRDefault="00925A18" w:rsidP="00925A18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TAP - Termo de Abertura de Projeto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6C3BD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74014F58A4024387B7671FDBE6FE3849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39085894" w14:textId="77777777" w:rsidR="00925A18" w:rsidRPr="0037364C" w:rsidRDefault="00925A18" w:rsidP="00925A18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TAP - Termo de Abertura de Projeto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4DE83862" w14:textId="77777777" w:rsidR="00925A18" w:rsidRPr="00264EFB" w:rsidRDefault="00925A18" w:rsidP="00925A18"/>
    <w:p w14:paraId="60C7D8E6" w14:textId="77777777" w:rsidR="00925A18" w:rsidRPr="00264EFB" w:rsidRDefault="00925A18" w:rsidP="00925A18"/>
    <w:p w14:paraId="6DD8CC77" w14:textId="77777777" w:rsidR="00925A18" w:rsidRPr="00264EFB" w:rsidRDefault="00925A18" w:rsidP="00925A18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6AAB24" wp14:editId="5D347644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F9E0F50" w14:textId="07364AD1" w:rsidR="00925A18" w:rsidRPr="0037364C" w:rsidRDefault="00925A18" w:rsidP="00925A18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&lt;</w:t>
                                </w:r>
                                <w:r w:rsidR="00E90219"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1.0</w:t>
                                </w: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2DBE43E9" w14:textId="77777777" w:rsidR="00925A18" w:rsidRPr="0037364C" w:rsidRDefault="00925A18" w:rsidP="00925A18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773FFEEF" w14:textId="77777777" w:rsidR="00925A18" w:rsidRPr="0037364C" w:rsidRDefault="00925A18" w:rsidP="00925A18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AAB24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3F9E0F50" w14:textId="07364AD1" w:rsidR="00925A18" w:rsidRPr="0037364C" w:rsidRDefault="00925A18" w:rsidP="00925A18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&lt;</w:t>
                          </w:r>
                          <w:r w:rsidR="00E90219"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1.0</w:t>
                          </w: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14:paraId="2DBE43E9" w14:textId="77777777" w:rsidR="00925A18" w:rsidRPr="0037364C" w:rsidRDefault="00925A18" w:rsidP="00925A18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  <w:p w14:paraId="773FFEEF" w14:textId="77777777" w:rsidR="00925A18" w:rsidRPr="0037364C" w:rsidRDefault="00925A18" w:rsidP="00925A18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28D410" w14:textId="77777777" w:rsidR="00925A18" w:rsidRPr="00264EFB" w:rsidRDefault="00925A18" w:rsidP="00925A18"/>
    <w:p w14:paraId="065C33C5" w14:textId="77777777" w:rsidR="00925A18" w:rsidRPr="00264EFB" w:rsidRDefault="00925A18" w:rsidP="00925A18"/>
    <w:p w14:paraId="1A3ACAC2" w14:textId="77777777" w:rsidR="00925A18" w:rsidRPr="00264EFB" w:rsidRDefault="00925A18" w:rsidP="00925A18"/>
    <w:p w14:paraId="5C81452C" w14:textId="77777777" w:rsidR="00925A18" w:rsidRPr="00264EFB" w:rsidRDefault="00925A18" w:rsidP="00925A18"/>
    <w:p w14:paraId="66479AE0" w14:textId="77777777" w:rsidR="00925A18" w:rsidRPr="00264EFB" w:rsidRDefault="00925A18" w:rsidP="00925A18"/>
    <w:p w14:paraId="640D60CF" w14:textId="77777777" w:rsidR="00925A18" w:rsidRPr="00264EFB" w:rsidRDefault="00925A18" w:rsidP="00925A18"/>
    <w:p w14:paraId="7047D271" w14:textId="77777777" w:rsidR="00925A18" w:rsidRPr="00264EFB" w:rsidRDefault="00925A18" w:rsidP="00925A18"/>
    <w:p w14:paraId="0E6132D0" w14:textId="77777777" w:rsidR="00925A18" w:rsidRPr="00264EFB" w:rsidRDefault="00925A18" w:rsidP="00925A18"/>
    <w:p w14:paraId="41E70F7B" w14:textId="77777777" w:rsidR="00925A18" w:rsidRPr="00264EFB" w:rsidRDefault="00925A18" w:rsidP="00925A18"/>
    <w:p w14:paraId="5849CB2E" w14:textId="77777777" w:rsidR="00925A18" w:rsidRPr="00264EFB" w:rsidRDefault="00925A18" w:rsidP="00925A18"/>
    <w:p w14:paraId="22049A53" w14:textId="77777777" w:rsidR="00925A18" w:rsidRPr="00264EFB" w:rsidRDefault="00925A18" w:rsidP="00925A18"/>
    <w:p w14:paraId="25A12A3C" w14:textId="77777777" w:rsidR="00925A18" w:rsidRPr="00264EFB" w:rsidRDefault="00925A18" w:rsidP="00925A18"/>
    <w:p w14:paraId="32DE0F99" w14:textId="77777777" w:rsidR="00925A18" w:rsidRPr="00264EFB" w:rsidRDefault="00925A18" w:rsidP="00925A18"/>
    <w:p w14:paraId="0C092538" w14:textId="77777777" w:rsidR="00925A18" w:rsidRPr="00264EFB" w:rsidRDefault="00925A18" w:rsidP="00925A18"/>
    <w:p w14:paraId="55E59781" w14:textId="77777777" w:rsidR="00925A18" w:rsidRPr="00264EFB" w:rsidRDefault="00925A18" w:rsidP="00925A18"/>
    <w:p w14:paraId="63F2189C" w14:textId="77777777" w:rsidR="00925A18" w:rsidRPr="00264EFB" w:rsidRDefault="00925A18" w:rsidP="00925A18"/>
    <w:p w14:paraId="59A71653" w14:textId="77777777" w:rsidR="00925A18" w:rsidRPr="00264EFB" w:rsidRDefault="00925A18" w:rsidP="00925A18"/>
    <w:p w14:paraId="7A105F71" w14:textId="77777777" w:rsidR="00925A18" w:rsidRDefault="00925A18" w:rsidP="00925A18">
      <w:pPr>
        <w:tabs>
          <w:tab w:val="left" w:pos="3700"/>
        </w:tabs>
      </w:pPr>
    </w:p>
    <w:p w14:paraId="612A6477" w14:textId="77777777" w:rsidR="00925A18" w:rsidRPr="00264EFB" w:rsidRDefault="00925A18" w:rsidP="00925A18">
      <w:pPr>
        <w:tabs>
          <w:tab w:val="left" w:pos="3700"/>
        </w:tabs>
        <w:sectPr w:rsidR="00925A18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AA0803" wp14:editId="560237DA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Content>
                              <w:p w14:paraId="1A2D14F8" w14:textId="21A07A00" w:rsidR="00925A18" w:rsidRPr="00264EFB" w:rsidRDefault="00925A18" w:rsidP="00925A18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&lt;</w:t>
                                </w:r>
                                <w:r w:rsidR="00E90219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IDE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&gt; - &lt;</w:t>
                                </w:r>
                                <w:r w:rsidR="00E90219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Ide Church Manager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4E8A27B7" w14:textId="77777777" w:rsidR="00925A18" w:rsidRDefault="00925A18" w:rsidP="00925A18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AA0803" id="Text Box 4" o:spid="_x0000_s1028" type="#_x0000_t202" style="position:absolute;left:0;text-align:left;margin-left:-59.15pt;margin-top:23pt;width:572.4pt;height:3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Content>
                        <w:p w14:paraId="1A2D14F8" w14:textId="21A07A00" w:rsidR="00925A18" w:rsidRPr="00264EFB" w:rsidRDefault="00925A18" w:rsidP="00925A18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&lt;</w:t>
                          </w:r>
                          <w:r w:rsidR="00E90219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IDE</w:t>
                          </w: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&gt; - &lt;</w:t>
                          </w:r>
                          <w:r w:rsidR="00E90219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Ide Church Manager</w:t>
                          </w: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14:paraId="4E8A27B7" w14:textId="77777777" w:rsidR="00925A18" w:rsidRDefault="00925A18" w:rsidP="00925A18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</w:p>
    <w:p w14:paraId="325D1128" w14:textId="77777777" w:rsidR="00A94162" w:rsidRDefault="00A94162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925A18" w14:paraId="1F0E2715" w14:textId="77777777" w:rsidTr="00926A44">
        <w:trPr>
          <w:trHeight w:val="284"/>
        </w:trPr>
        <w:tc>
          <w:tcPr>
            <w:tcW w:w="1550" w:type="dxa"/>
            <w:shd w:val="clear" w:color="auto" w:fill="C00000"/>
          </w:tcPr>
          <w:p w14:paraId="376802E6" w14:textId="77777777"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2C440374" w14:textId="77777777"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48454112" w14:textId="77777777"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23DE37C4" w14:textId="77777777"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925A18" w14:paraId="5F303299" w14:textId="77777777" w:rsidTr="00926A44">
        <w:trPr>
          <w:trHeight w:val="284"/>
        </w:trPr>
        <w:tc>
          <w:tcPr>
            <w:tcW w:w="1550" w:type="dxa"/>
          </w:tcPr>
          <w:p w14:paraId="7CFE120A" w14:textId="4DD241A5" w:rsidR="00925A18" w:rsidRPr="00E90219" w:rsidRDefault="00E90219" w:rsidP="00926A44">
            <w:pPr>
              <w:pStyle w:val="Instruo"/>
              <w:rPr>
                <w:i w:val="0"/>
                <w:iCs/>
                <w:color w:val="000000" w:themeColor="text1"/>
              </w:rPr>
            </w:pPr>
            <w:r w:rsidRPr="00E90219">
              <w:rPr>
                <w:i w:val="0"/>
                <w:iCs/>
                <w:color w:val="000000" w:themeColor="text1"/>
              </w:rPr>
              <w:t>29</w:t>
            </w:r>
            <w:r w:rsidR="00925A18" w:rsidRPr="00E90219">
              <w:rPr>
                <w:i w:val="0"/>
                <w:iCs/>
                <w:color w:val="000000" w:themeColor="text1"/>
              </w:rPr>
              <w:t>/</w:t>
            </w:r>
            <w:r w:rsidRPr="00E90219">
              <w:rPr>
                <w:i w:val="0"/>
                <w:iCs/>
                <w:color w:val="000000" w:themeColor="text1"/>
              </w:rPr>
              <w:t>07</w:t>
            </w:r>
            <w:r w:rsidR="00925A18" w:rsidRPr="00E90219">
              <w:rPr>
                <w:i w:val="0"/>
                <w:iCs/>
                <w:color w:val="000000" w:themeColor="text1"/>
              </w:rPr>
              <w:t>/</w:t>
            </w:r>
            <w:r w:rsidRPr="00E90219">
              <w:rPr>
                <w:i w:val="0"/>
                <w:iCs/>
                <w:color w:val="000000" w:themeColor="text1"/>
              </w:rPr>
              <w:t>2024</w:t>
            </w:r>
          </w:p>
          <w:p w14:paraId="3A06F96D" w14:textId="77777777" w:rsidR="00925A18" w:rsidRPr="00AB66FD" w:rsidRDefault="00925A18" w:rsidP="00926A44">
            <w:pPr>
              <w:pStyle w:val="Instruo"/>
            </w:pPr>
          </w:p>
        </w:tc>
        <w:tc>
          <w:tcPr>
            <w:tcW w:w="1080" w:type="dxa"/>
          </w:tcPr>
          <w:p w14:paraId="389BA4BD" w14:textId="4B3E3CD6" w:rsidR="00925A18" w:rsidRPr="00E90219" w:rsidRDefault="00E90219" w:rsidP="00926A44">
            <w:pPr>
              <w:pStyle w:val="Instruo"/>
              <w:rPr>
                <w:i w:val="0"/>
                <w:iCs/>
              </w:rPr>
            </w:pPr>
            <w:r w:rsidRPr="00E90219">
              <w:rPr>
                <w:i w:val="0"/>
                <w:iCs/>
                <w:color w:val="000000" w:themeColor="text1"/>
              </w:rPr>
              <w:t>1.0</w:t>
            </w:r>
          </w:p>
        </w:tc>
        <w:tc>
          <w:tcPr>
            <w:tcW w:w="4680" w:type="dxa"/>
          </w:tcPr>
          <w:p w14:paraId="460BADD8" w14:textId="51D940F6" w:rsidR="00925A18" w:rsidRPr="00E90219" w:rsidRDefault="00E90219" w:rsidP="00926A44">
            <w:pPr>
              <w:pStyle w:val="Instruo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Início da documentação do projeto.</w:t>
            </w:r>
          </w:p>
        </w:tc>
        <w:tc>
          <w:tcPr>
            <w:tcW w:w="2410" w:type="dxa"/>
          </w:tcPr>
          <w:p w14:paraId="49190060" w14:textId="471B672A" w:rsidR="00925A18" w:rsidRPr="00E90219" w:rsidRDefault="00E90219" w:rsidP="00926A44">
            <w:pPr>
              <w:pStyle w:val="Instruo"/>
              <w:rPr>
                <w:i w:val="0"/>
                <w:iCs/>
                <w:color w:val="000000" w:themeColor="text1"/>
              </w:rPr>
            </w:pPr>
            <w:r>
              <w:rPr>
                <w:i w:val="0"/>
                <w:iCs/>
                <w:color w:val="000000" w:themeColor="text1"/>
              </w:rPr>
              <w:t>João Victor Araujo Corrêa</w:t>
            </w:r>
          </w:p>
        </w:tc>
      </w:tr>
      <w:tr w:rsidR="00925A18" w14:paraId="770F460D" w14:textId="77777777" w:rsidTr="00926A44">
        <w:trPr>
          <w:trHeight w:val="284"/>
        </w:trPr>
        <w:tc>
          <w:tcPr>
            <w:tcW w:w="1550" w:type="dxa"/>
          </w:tcPr>
          <w:p w14:paraId="5711FB9C" w14:textId="77777777" w:rsidR="00925A18" w:rsidRDefault="00925A18" w:rsidP="00926A44">
            <w:pPr>
              <w:jc w:val="left"/>
            </w:pPr>
          </w:p>
        </w:tc>
        <w:tc>
          <w:tcPr>
            <w:tcW w:w="1080" w:type="dxa"/>
          </w:tcPr>
          <w:p w14:paraId="67EE7C51" w14:textId="77777777" w:rsidR="00925A18" w:rsidRDefault="00925A18" w:rsidP="00926A44">
            <w:pPr>
              <w:jc w:val="left"/>
            </w:pPr>
          </w:p>
        </w:tc>
        <w:tc>
          <w:tcPr>
            <w:tcW w:w="4680" w:type="dxa"/>
          </w:tcPr>
          <w:p w14:paraId="432417CD" w14:textId="77777777" w:rsidR="00925A18" w:rsidRDefault="00925A18" w:rsidP="00926A44">
            <w:pPr>
              <w:jc w:val="left"/>
            </w:pPr>
          </w:p>
        </w:tc>
        <w:tc>
          <w:tcPr>
            <w:tcW w:w="2410" w:type="dxa"/>
          </w:tcPr>
          <w:p w14:paraId="5AB1EE49" w14:textId="77777777" w:rsidR="00925A18" w:rsidRDefault="00925A18" w:rsidP="00926A44">
            <w:pPr>
              <w:jc w:val="left"/>
            </w:pPr>
          </w:p>
        </w:tc>
      </w:tr>
      <w:tr w:rsidR="00925A18" w14:paraId="693A9778" w14:textId="77777777" w:rsidTr="00926A44">
        <w:trPr>
          <w:trHeight w:val="284"/>
        </w:trPr>
        <w:tc>
          <w:tcPr>
            <w:tcW w:w="1550" w:type="dxa"/>
          </w:tcPr>
          <w:p w14:paraId="1FFF5144" w14:textId="77777777" w:rsidR="00925A18" w:rsidRDefault="00925A18" w:rsidP="00926A44">
            <w:pPr>
              <w:jc w:val="left"/>
            </w:pPr>
          </w:p>
        </w:tc>
        <w:tc>
          <w:tcPr>
            <w:tcW w:w="1080" w:type="dxa"/>
          </w:tcPr>
          <w:p w14:paraId="20DD70F3" w14:textId="77777777" w:rsidR="00925A18" w:rsidRDefault="00925A18" w:rsidP="00926A44">
            <w:pPr>
              <w:jc w:val="left"/>
            </w:pPr>
          </w:p>
        </w:tc>
        <w:tc>
          <w:tcPr>
            <w:tcW w:w="4680" w:type="dxa"/>
          </w:tcPr>
          <w:p w14:paraId="6A42EC8C" w14:textId="77777777" w:rsidR="00925A18" w:rsidRDefault="00925A18" w:rsidP="00926A44">
            <w:pPr>
              <w:jc w:val="left"/>
            </w:pPr>
          </w:p>
        </w:tc>
        <w:tc>
          <w:tcPr>
            <w:tcW w:w="2410" w:type="dxa"/>
          </w:tcPr>
          <w:p w14:paraId="2479A1A2" w14:textId="77777777" w:rsidR="00925A18" w:rsidRDefault="00925A18" w:rsidP="00926A44">
            <w:pPr>
              <w:jc w:val="left"/>
            </w:pPr>
          </w:p>
        </w:tc>
      </w:tr>
    </w:tbl>
    <w:p w14:paraId="07D1CBB6" w14:textId="77777777" w:rsidR="00A94162" w:rsidRDefault="00A94162"/>
    <w:p w14:paraId="1680B4ED" w14:textId="77777777" w:rsidR="00A94162" w:rsidRDefault="00A94162">
      <w:pPr>
        <w:pStyle w:val="Ttulo"/>
      </w:pPr>
      <w:r>
        <w:br w:type="page"/>
      </w:r>
      <w:r>
        <w:lastRenderedPageBreak/>
        <w:t>SUMÁRIO</w:t>
      </w:r>
    </w:p>
    <w:p w14:paraId="62A9973A" w14:textId="53D43A20" w:rsidR="00AE237E" w:rsidRDefault="00A9416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b/>
          <w:bCs w:val="0"/>
        </w:rPr>
        <w:fldChar w:fldCharType="begin"/>
      </w:r>
      <w:r>
        <w:rPr>
          <w:b/>
          <w:bCs w:val="0"/>
        </w:rPr>
        <w:instrText xml:space="preserve"> TOC \o "1-3" \h \z </w:instrText>
      </w:r>
      <w:r>
        <w:rPr>
          <w:b/>
          <w:bCs w:val="0"/>
        </w:rPr>
        <w:fldChar w:fldCharType="separate"/>
      </w:r>
      <w:hyperlink w:anchor="_Toc485810484" w:history="1">
        <w:r w:rsidR="00AE237E" w:rsidRPr="00EE3D13">
          <w:rPr>
            <w:rStyle w:val="Hyperlink"/>
          </w:rPr>
          <w:t>1. Introdução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_Toc485810484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955173">
          <w:rPr>
            <w:webHidden/>
          </w:rPr>
          <w:t>4</w:t>
        </w:r>
        <w:r w:rsidR="00AE237E">
          <w:rPr>
            <w:webHidden/>
          </w:rPr>
          <w:fldChar w:fldCharType="end"/>
        </w:r>
      </w:hyperlink>
    </w:p>
    <w:p w14:paraId="1F1B6F94" w14:textId="4831C340" w:rsidR="00AE237E" w:rsidRDefault="0000000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5810485" w:history="1">
        <w:r w:rsidR="00AE237E" w:rsidRPr="00EE3D13">
          <w:rPr>
            <w:rStyle w:val="Hyperlink"/>
          </w:rPr>
          <w:t>1.1. Referências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_Toc485810485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955173">
          <w:rPr>
            <w:webHidden/>
          </w:rPr>
          <w:t>4</w:t>
        </w:r>
        <w:r w:rsidR="00AE237E">
          <w:rPr>
            <w:webHidden/>
          </w:rPr>
          <w:fldChar w:fldCharType="end"/>
        </w:r>
      </w:hyperlink>
    </w:p>
    <w:p w14:paraId="7A943CA1" w14:textId="32D50BB2" w:rsidR="00AE237E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10486" w:history="1">
        <w:r w:rsidR="00AE237E" w:rsidRPr="00EE3D13">
          <w:rPr>
            <w:rStyle w:val="Hyperlink"/>
          </w:rPr>
          <w:t>2. Objetivos do Projeto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_Toc485810486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955173">
          <w:rPr>
            <w:webHidden/>
          </w:rPr>
          <w:t>4</w:t>
        </w:r>
        <w:r w:rsidR="00AE237E">
          <w:rPr>
            <w:webHidden/>
          </w:rPr>
          <w:fldChar w:fldCharType="end"/>
        </w:r>
      </w:hyperlink>
    </w:p>
    <w:p w14:paraId="23E6F1B6" w14:textId="3E87EEBE" w:rsidR="00AE237E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10487" w:history="1">
        <w:r w:rsidR="00AE237E" w:rsidRPr="00EE3D13">
          <w:rPr>
            <w:rStyle w:val="Hyperlink"/>
          </w:rPr>
          <w:t>3. SOLICITANTE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_Toc485810487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955173">
          <w:rPr>
            <w:webHidden/>
          </w:rPr>
          <w:t>4</w:t>
        </w:r>
        <w:r w:rsidR="00AE237E">
          <w:rPr>
            <w:webHidden/>
          </w:rPr>
          <w:fldChar w:fldCharType="end"/>
        </w:r>
      </w:hyperlink>
    </w:p>
    <w:p w14:paraId="6DD3AB75" w14:textId="1EFAECE9" w:rsidR="00AE237E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10488" w:history="1">
        <w:r w:rsidR="00AE237E" w:rsidRPr="00EE3D13">
          <w:rPr>
            <w:rStyle w:val="Hyperlink"/>
          </w:rPr>
          <w:t>4. Premissas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_Toc485810488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955173">
          <w:rPr>
            <w:webHidden/>
          </w:rPr>
          <w:t>4</w:t>
        </w:r>
        <w:r w:rsidR="00AE237E">
          <w:rPr>
            <w:webHidden/>
          </w:rPr>
          <w:fldChar w:fldCharType="end"/>
        </w:r>
      </w:hyperlink>
    </w:p>
    <w:p w14:paraId="6C658743" w14:textId="36500F12" w:rsidR="00AE237E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10489" w:history="1">
        <w:r w:rsidR="00AE237E" w:rsidRPr="00EE3D13">
          <w:rPr>
            <w:rStyle w:val="Hyperlink"/>
          </w:rPr>
          <w:t>5. Restrições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_Toc485810489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955173">
          <w:rPr>
            <w:webHidden/>
          </w:rPr>
          <w:t>4</w:t>
        </w:r>
        <w:r w:rsidR="00AE237E">
          <w:rPr>
            <w:webHidden/>
          </w:rPr>
          <w:fldChar w:fldCharType="end"/>
        </w:r>
      </w:hyperlink>
    </w:p>
    <w:p w14:paraId="0E02F494" w14:textId="2C9DDEC3" w:rsidR="00AE237E" w:rsidRDefault="0000000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5810490" w:history="1">
        <w:r w:rsidR="00AE237E" w:rsidRPr="00EE3D13">
          <w:rPr>
            <w:rStyle w:val="Hyperlink"/>
          </w:rPr>
          <w:t>5.1. Requisitos Regulamentares e Estatutários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_Toc485810490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955173">
          <w:rPr>
            <w:webHidden/>
          </w:rPr>
          <w:t>4</w:t>
        </w:r>
        <w:r w:rsidR="00AE237E">
          <w:rPr>
            <w:webHidden/>
          </w:rPr>
          <w:fldChar w:fldCharType="end"/>
        </w:r>
      </w:hyperlink>
    </w:p>
    <w:p w14:paraId="226D8026" w14:textId="6AC76CFD" w:rsidR="00AE237E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10491" w:history="1">
        <w:r w:rsidR="00AE237E" w:rsidRPr="00EE3D13">
          <w:rPr>
            <w:rStyle w:val="Hyperlink"/>
          </w:rPr>
          <w:t>6. Escopo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_Toc485810491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955173">
          <w:rPr>
            <w:webHidden/>
          </w:rPr>
          <w:t>4</w:t>
        </w:r>
        <w:r w:rsidR="00AE237E">
          <w:rPr>
            <w:webHidden/>
          </w:rPr>
          <w:fldChar w:fldCharType="end"/>
        </w:r>
      </w:hyperlink>
    </w:p>
    <w:p w14:paraId="5DD9F5FD" w14:textId="30513BA5" w:rsidR="00AE237E" w:rsidRDefault="0000000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5810492" w:history="1">
        <w:r w:rsidR="00AE237E" w:rsidRPr="00EE3D13">
          <w:rPr>
            <w:rStyle w:val="Hyperlink"/>
          </w:rPr>
          <w:t>6.1. Exclusões do escopo do projeto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_Toc485810492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955173">
          <w:rPr>
            <w:webHidden/>
          </w:rPr>
          <w:t>4</w:t>
        </w:r>
        <w:r w:rsidR="00AE237E">
          <w:rPr>
            <w:webHidden/>
          </w:rPr>
          <w:fldChar w:fldCharType="end"/>
        </w:r>
      </w:hyperlink>
    </w:p>
    <w:p w14:paraId="0DBECFFE" w14:textId="78C5C6A7" w:rsidR="00AE237E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10493" w:history="1">
        <w:r w:rsidR="00AE237E" w:rsidRPr="00EE3D13">
          <w:rPr>
            <w:rStyle w:val="Hyperlink"/>
          </w:rPr>
          <w:t>7. Envolvidos no Projeto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_Toc485810493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955173">
          <w:rPr>
            <w:webHidden/>
          </w:rPr>
          <w:t>5</w:t>
        </w:r>
        <w:r w:rsidR="00AE237E">
          <w:rPr>
            <w:webHidden/>
          </w:rPr>
          <w:fldChar w:fldCharType="end"/>
        </w:r>
      </w:hyperlink>
    </w:p>
    <w:p w14:paraId="6C3DF805" w14:textId="2CE5E5EF" w:rsidR="00AE237E" w:rsidRDefault="0000000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5810494" w:history="1">
        <w:r w:rsidR="00AE237E" w:rsidRPr="00EE3D13">
          <w:rPr>
            <w:rStyle w:val="Hyperlink"/>
          </w:rPr>
          <w:t>7.1. Equipe Técnica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_Toc485810494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955173">
          <w:rPr>
            <w:webHidden/>
          </w:rPr>
          <w:t>5</w:t>
        </w:r>
        <w:r w:rsidR="00AE237E">
          <w:rPr>
            <w:webHidden/>
          </w:rPr>
          <w:fldChar w:fldCharType="end"/>
        </w:r>
      </w:hyperlink>
    </w:p>
    <w:p w14:paraId="2060D33A" w14:textId="07911DBD" w:rsidR="00AE237E" w:rsidRDefault="0000000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5810495" w:history="1">
        <w:r w:rsidR="00AE237E" w:rsidRPr="00EE3D13">
          <w:rPr>
            <w:rStyle w:val="Hyperlink"/>
          </w:rPr>
          <w:t>7.2. Equipe do Cliente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_Toc485810495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955173">
          <w:rPr>
            <w:webHidden/>
          </w:rPr>
          <w:t>5</w:t>
        </w:r>
        <w:r w:rsidR="00AE237E">
          <w:rPr>
            <w:webHidden/>
          </w:rPr>
          <w:fldChar w:fldCharType="end"/>
        </w:r>
      </w:hyperlink>
    </w:p>
    <w:p w14:paraId="3D9411D7" w14:textId="4804CE91" w:rsidR="00AE237E" w:rsidRDefault="0000000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5810496" w:history="1">
        <w:r w:rsidR="00AE237E" w:rsidRPr="00EE3D13">
          <w:rPr>
            <w:rStyle w:val="Hyperlink"/>
          </w:rPr>
          <w:t>7.3. Infra-Estrutura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_Toc485810496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955173">
          <w:rPr>
            <w:webHidden/>
          </w:rPr>
          <w:t>5</w:t>
        </w:r>
        <w:r w:rsidR="00AE237E">
          <w:rPr>
            <w:webHidden/>
          </w:rPr>
          <w:fldChar w:fldCharType="end"/>
        </w:r>
      </w:hyperlink>
    </w:p>
    <w:p w14:paraId="747D40AA" w14:textId="60C0CFED" w:rsidR="00AE237E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10497" w:history="1">
        <w:r w:rsidR="00AE237E" w:rsidRPr="00EE3D13">
          <w:rPr>
            <w:rStyle w:val="Hyperlink"/>
          </w:rPr>
          <w:t>8. Riscos iniciais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_Toc485810497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955173">
          <w:rPr>
            <w:webHidden/>
          </w:rPr>
          <w:t>5</w:t>
        </w:r>
        <w:r w:rsidR="00AE237E">
          <w:rPr>
            <w:webHidden/>
          </w:rPr>
          <w:fldChar w:fldCharType="end"/>
        </w:r>
      </w:hyperlink>
    </w:p>
    <w:p w14:paraId="0426B89E" w14:textId="6FB12036" w:rsidR="00AE237E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10498" w:history="1">
        <w:r w:rsidR="00AE237E" w:rsidRPr="00EE3D13">
          <w:rPr>
            <w:rStyle w:val="Hyperlink"/>
          </w:rPr>
          <w:t>9. EXPECTATIVA DE INÍCIO DO PROJETO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_Toc485810498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955173">
          <w:rPr>
            <w:webHidden/>
          </w:rPr>
          <w:t>5</w:t>
        </w:r>
        <w:r w:rsidR="00AE237E">
          <w:rPr>
            <w:webHidden/>
          </w:rPr>
          <w:fldChar w:fldCharType="end"/>
        </w:r>
      </w:hyperlink>
    </w:p>
    <w:p w14:paraId="5C852671" w14:textId="6995C92C" w:rsidR="00AE237E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10499" w:history="1">
        <w:r w:rsidR="00AE237E" w:rsidRPr="00EE3D13">
          <w:rPr>
            <w:rStyle w:val="Hyperlink"/>
          </w:rPr>
          <w:t>10.</w:t>
        </w:r>
        <w:r w:rsidR="00AE237E" w:rsidRPr="00EE3D13">
          <w:rPr>
            <w:rStyle w:val="Hyperlink"/>
            <w:lang w:val="pt-PT"/>
          </w:rPr>
          <w:t xml:space="preserve"> custos iniciais estimados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_Toc485810499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955173">
          <w:rPr>
            <w:webHidden/>
          </w:rPr>
          <w:t>5</w:t>
        </w:r>
        <w:r w:rsidR="00AE237E">
          <w:rPr>
            <w:webHidden/>
          </w:rPr>
          <w:fldChar w:fldCharType="end"/>
        </w:r>
      </w:hyperlink>
    </w:p>
    <w:p w14:paraId="7B209ADC" w14:textId="4A8325F9" w:rsidR="00AE237E" w:rsidRDefault="0000000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10500" w:history="1">
        <w:r w:rsidR="00AE237E" w:rsidRPr="00EE3D13">
          <w:rPr>
            <w:rStyle w:val="Hyperlink"/>
          </w:rPr>
          <w:t>11. observações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_Toc485810500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955173">
          <w:rPr>
            <w:webHidden/>
          </w:rPr>
          <w:t>5</w:t>
        </w:r>
        <w:r w:rsidR="00AE237E">
          <w:rPr>
            <w:webHidden/>
          </w:rPr>
          <w:fldChar w:fldCharType="end"/>
        </w:r>
      </w:hyperlink>
    </w:p>
    <w:p w14:paraId="2CE1D3A6" w14:textId="77777777" w:rsidR="00A94162" w:rsidRDefault="00A94162">
      <w:r>
        <w:rPr>
          <w:b/>
          <w:bCs/>
          <w:color w:val="auto"/>
        </w:rPr>
        <w:fldChar w:fldCharType="end"/>
      </w:r>
      <w:bookmarkStart w:id="1" w:name="_Toc89248979"/>
      <w:bookmarkStart w:id="2" w:name="_Toc89249094"/>
      <w:bookmarkStart w:id="3" w:name="_Toc89249312"/>
      <w:bookmarkStart w:id="4" w:name="_Toc89249435"/>
      <w:bookmarkStart w:id="5" w:name="_Toc89249476"/>
      <w:bookmarkStart w:id="6" w:name="_Toc89249726"/>
      <w:bookmarkStart w:id="7" w:name="_Toc89249767"/>
      <w:bookmarkStart w:id="8" w:name="_Toc79305298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6E81462B" w14:textId="77777777" w:rsidR="00A94162" w:rsidRDefault="00A94162">
      <w:pPr>
        <w:pStyle w:val="Ttulo1"/>
      </w:pPr>
      <w:r>
        <w:br w:type="page"/>
      </w:r>
      <w:bookmarkStart w:id="9" w:name="_Toc89249728"/>
      <w:bookmarkStart w:id="10" w:name="_Toc89249770"/>
      <w:bookmarkStart w:id="11" w:name="_Toc89249851"/>
      <w:bookmarkStart w:id="12" w:name="_Toc89249931"/>
      <w:bookmarkStart w:id="13" w:name="_Toc89249973"/>
      <w:bookmarkStart w:id="14" w:name="_Toc89656338"/>
      <w:bookmarkStart w:id="15" w:name="_Toc90873295"/>
      <w:bookmarkStart w:id="16" w:name="_Toc101597543"/>
      <w:bookmarkStart w:id="17" w:name="_Toc101597744"/>
      <w:bookmarkStart w:id="18" w:name="_Toc101599606"/>
      <w:bookmarkStart w:id="19" w:name="_Toc101599681"/>
      <w:bookmarkStart w:id="20" w:name="_Toc101599756"/>
      <w:bookmarkStart w:id="21" w:name="_Toc101599830"/>
      <w:bookmarkStart w:id="22" w:name="_Toc101599905"/>
      <w:bookmarkStart w:id="23" w:name="_Toc101599980"/>
      <w:bookmarkStart w:id="24" w:name="_Toc101600055"/>
      <w:bookmarkStart w:id="25" w:name="_Toc101608273"/>
      <w:bookmarkStart w:id="26" w:name="_Toc104609654"/>
      <w:bookmarkStart w:id="27" w:name="_Toc104609848"/>
      <w:bookmarkStart w:id="28" w:name="_Toc104610042"/>
      <w:bookmarkStart w:id="29" w:name="_Toc108240843"/>
      <w:bookmarkStart w:id="30" w:name="_Toc108241661"/>
      <w:bookmarkStart w:id="31" w:name="_Toc108943308"/>
      <w:bookmarkStart w:id="32" w:name="_Toc108943502"/>
      <w:bookmarkStart w:id="33" w:name="_Toc485810484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>
        <w:lastRenderedPageBreak/>
        <w:t>Introdução</w:t>
      </w:r>
      <w:bookmarkEnd w:id="33"/>
    </w:p>
    <w:p w14:paraId="706DC8AB" w14:textId="77777777" w:rsidR="00A94162" w:rsidRDefault="00A94162">
      <w:r>
        <w:rPr>
          <w:color w:val="auto"/>
        </w:rPr>
        <w:t xml:space="preserve">Este documento tem por objetivo </w:t>
      </w:r>
      <w:r w:rsidR="00D0354A">
        <w:rPr>
          <w:color w:val="auto"/>
        </w:rPr>
        <w:t xml:space="preserve">de oficializar </w:t>
      </w:r>
      <w:r w:rsidR="0060692B">
        <w:rPr>
          <w:szCs w:val="18"/>
          <w:lang w:eastAsia="en-US"/>
        </w:rPr>
        <w:t>a abertura d</w:t>
      </w:r>
      <w:r w:rsidR="007760E6">
        <w:rPr>
          <w:szCs w:val="18"/>
          <w:lang w:eastAsia="en-US"/>
        </w:rPr>
        <w:t>e um</w:t>
      </w:r>
      <w:r w:rsidR="0060692B">
        <w:rPr>
          <w:szCs w:val="18"/>
          <w:lang w:eastAsia="en-US"/>
        </w:rPr>
        <w:t xml:space="preserve"> projeto.</w:t>
      </w:r>
    </w:p>
    <w:p w14:paraId="3EB83B70" w14:textId="77777777" w:rsidR="00A94162" w:rsidRDefault="00A94162">
      <w:pPr>
        <w:pStyle w:val="Ttulo2"/>
      </w:pPr>
      <w:bookmarkStart w:id="34" w:name="_Toc485810485"/>
      <w:r>
        <w:t>Referências</w:t>
      </w:r>
      <w:bookmarkEnd w:id="34"/>
    </w:p>
    <w:p w14:paraId="5E6C4A98" w14:textId="38BD4445" w:rsidR="00A94162" w:rsidRPr="0055001C" w:rsidRDefault="0055001C">
      <w:pPr>
        <w:pStyle w:val="Instruo"/>
        <w:rPr>
          <w:i w:val="0"/>
          <w:iCs/>
          <w:color w:val="auto"/>
        </w:rPr>
      </w:pPr>
      <w:r w:rsidRPr="0055001C">
        <w:rPr>
          <w:i w:val="0"/>
          <w:iCs/>
          <w:color w:val="auto"/>
        </w:rPr>
        <w:t>Sem referências.</w:t>
      </w:r>
    </w:p>
    <w:p w14:paraId="7B769051" w14:textId="77777777" w:rsidR="00A94162" w:rsidRDefault="00A94162">
      <w:pPr>
        <w:pStyle w:val="Ttulo1"/>
      </w:pPr>
      <w:bookmarkStart w:id="35" w:name="_Toc89249097"/>
      <w:bookmarkStart w:id="36" w:name="_Toc89249315"/>
      <w:bookmarkStart w:id="37" w:name="_Toc89249438"/>
      <w:bookmarkStart w:id="38" w:name="_Toc89249479"/>
      <w:bookmarkStart w:id="39" w:name="_Toc89249771"/>
      <w:bookmarkStart w:id="40" w:name="_Toc89249853"/>
      <w:bookmarkStart w:id="41" w:name="_Toc89249933"/>
      <w:bookmarkStart w:id="42" w:name="_Toc89249975"/>
      <w:bookmarkStart w:id="43" w:name="_Toc89656340"/>
      <w:bookmarkStart w:id="44" w:name="_Toc90873297"/>
      <w:bookmarkStart w:id="45" w:name="_Toc101597545"/>
      <w:bookmarkStart w:id="46" w:name="_Toc101597746"/>
      <w:bookmarkStart w:id="47" w:name="_Toc101599608"/>
      <w:bookmarkStart w:id="48" w:name="_Toc101599683"/>
      <w:bookmarkStart w:id="49" w:name="_Toc101599758"/>
      <w:bookmarkStart w:id="50" w:name="_Toc101599832"/>
      <w:bookmarkStart w:id="51" w:name="_Toc101599907"/>
      <w:bookmarkStart w:id="52" w:name="_Toc101599982"/>
      <w:bookmarkStart w:id="53" w:name="_Toc101600057"/>
      <w:bookmarkStart w:id="54" w:name="_Toc101608275"/>
      <w:bookmarkStart w:id="55" w:name="_Toc104609656"/>
      <w:bookmarkStart w:id="56" w:name="_Toc104609850"/>
      <w:bookmarkStart w:id="57" w:name="_Toc104610044"/>
      <w:bookmarkStart w:id="58" w:name="_Toc108240845"/>
      <w:bookmarkStart w:id="59" w:name="_Toc108241663"/>
      <w:bookmarkStart w:id="60" w:name="_Toc108943310"/>
      <w:bookmarkStart w:id="61" w:name="_Toc108943504"/>
      <w:bookmarkStart w:id="62" w:name="_Toc89249772"/>
      <w:bookmarkStart w:id="63" w:name="_Toc89249854"/>
      <w:bookmarkStart w:id="64" w:name="_Toc89249934"/>
      <w:bookmarkStart w:id="65" w:name="_Toc89249976"/>
      <w:bookmarkStart w:id="66" w:name="_Toc89656341"/>
      <w:bookmarkStart w:id="67" w:name="_Toc90873298"/>
      <w:bookmarkStart w:id="68" w:name="_Toc101597546"/>
      <w:bookmarkStart w:id="69" w:name="_Toc101597747"/>
      <w:bookmarkStart w:id="70" w:name="_Toc101599609"/>
      <w:bookmarkStart w:id="71" w:name="_Toc101599684"/>
      <w:bookmarkStart w:id="72" w:name="_Toc101599759"/>
      <w:bookmarkStart w:id="73" w:name="_Toc101599833"/>
      <w:bookmarkStart w:id="74" w:name="_Toc101599908"/>
      <w:bookmarkStart w:id="75" w:name="_Toc101599983"/>
      <w:bookmarkStart w:id="76" w:name="_Toc101600058"/>
      <w:bookmarkStart w:id="77" w:name="_Toc101608276"/>
      <w:bookmarkStart w:id="78" w:name="_Toc104609657"/>
      <w:bookmarkStart w:id="79" w:name="_Toc104609851"/>
      <w:bookmarkStart w:id="80" w:name="_Toc104610045"/>
      <w:bookmarkStart w:id="81" w:name="_Toc108240846"/>
      <w:bookmarkStart w:id="82" w:name="_Toc108241664"/>
      <w:bookmarkStart w:id="83" w:name="_Toc108943311"/>
      <w:bookmarkStart w:id="84" w:name="_Toc108943505"/>
      <w:bookmarkStart w:id="85" w:name="_Toc89249855"/>
      <w:bookmarkStart w:id="86" w:name="_Toc89249935"/>
      <w:bookmarkStart w:id="87" w:name="_Toc89249977"/>
      <w:bookmarkStart w:id="88" w:name="_Toc89656342"/>
      <w:bookmarkStart w:id="89" w:name="_Toc90873299"/>
      <w:bookmarkStart w:id="90" w:name="_Toc101597547"/>
      <w:bookmarkStart w:id="91" w:name="_Toc101597748"/>
      <w:bookmarkStart w:id="92" w:name="_Toc101599610"/>
      <w:bookmarkStart w:id="93" w:name="_Toc101599685"/>
      <w:bookmarkStart w:id="94" w:name="_Toc101599760"/>
      <w:bookmarkStart w:id="95" w:name="_Toc101599834"/>
      <w:bookmarkStart w:id="96" w:name="_Toc101599909"/>
      <w:bookmarkStart w:id="97" w:name="_Toc101599984"/>
      <w:bookmarkStart w:id="98" w:name="_Toc101600059"/>
      <w:bookmarkStart w:id="99" w:name="_Toc101608277"/>
      <w:bookmarkStart w:id="100" w:name="_Toc104609658"/>
      <w:bookmarkStart w:id="101" w:name="_Toc104609852"/>
      <w:bookmarkStart w:id="102" w:name="_Toc104610046"/>
      <w:bookmarkStart w:id="103" w:name="_Toc108240847"/>
      <w:bookmarkStart w:id="104" w:name="_Toc108241665"/>
      <w:bookmarkStart w:id="105" w:name="_Toc108943312"/>
      <w:bookmarkStart w:id="106" w:name="_Toc108943506"/>
      <w:bookmarkStart w:id="107" w:name="_Toc485810486"/>
      <w:bookmarkEnd w:id="8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r>
        <w:t>Objetivos do Projeto</w:t>
      </w:r>
      <w:bookmarkEnd w:id="107"/>
    </w:p>
    <w:p w14:paraId="0E8B713C" w14:textId="7630369A" w:rsidR="00A94162" w:rsidRDefault="008A22C9">
      <w:pPr>
        <w:pStyle w:val="Instruo"/>
      </w:pPr>
      <w:r w:rsidRPr="008A22C9">
        <w:rPr>
          <w:i w:val="0"/>
          <w:iCs/>
          <w:color w:val="000000" w:themeColor="text1"/>
        </w:rPr>
        <w:t>Fazer o gerenciamento de membros, liderança e ministérios</w:t>
      </w:r>
      <w:r>
        <w:rPr>
          <w:i w:val="0"/>
          <w:iCs/>
          <w:color w:val="000000" w:themeColor="text1"/>
        </w:rPr>
        <w:t xml:space="preserve"> para controle da igreja</w:t>
      </w:r>
      <w:r w:rsidRPr="008A22C9">
        <w:rPr>
          <w:i w:val="0"/>
          <w:iCs/>
          <w:color w:val="000000" w:themeColor="text1"/>
        </w:rPr>
        <w:t>.</w:t>
      </w:r>
    </w:p>
    <w:p w14:paraId="1683BD60" w14:textId="77777777" w:rsidR="0042093D" w:rsidRDefault="0042093D" w:rsidP="0042093D">
      <w:pPr>
        <w:pStyle w:val="Ttulo1"/>
      </w:pPr>
      <w:bookmarkStart w:id="108" w:name="_Toc485810487"/>
      <w:r>
        <w:t>SOLICITANTE</w:t>
      </w:r>
      <w:bookmarkEnd w:id="108"/>
    </w:p>
    <w:p w14:paraId="5704D6A7" w14:textId="121EE341" w:rsidR="0042093D" w:rsidRPr="008A22C9" w:rsidRDefault="008A22C9" w:rsidP="0042093D">
      <w:pPr>
        <w:pStyle w:val="Instruo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 xml:space="preserve">A igreja Ide e Pregai </w:t>
      </w:r>
      <w:proofErr w:type="spellStart"/>
      <w:r>
        <w:rPr>
          <w:i w:val="0"/>
          <w:iCs/>
          <w:color w:val="000000" w:themeColor="text1"/>
        </w:rPr>
        <w:t>Church</w:t>
      </w:r>
      <w:proofErr w:type="spellEnd"/>
      <w:r>
        <w:rPr>
          <w:i w:val="0"/>
          <w:iCs/>
          <w:color w:val="000000" w:themeColor="text1"/>
        </w:rPr>
        <w:t xml:space="preserve"> de Salto – SP é a solicitante responsável do projeto.</w:t>
      </w:r>
    </w:p>
    <w:p w14:paraId="6FABA925" w14:textId="77777777" w:rsidR="00A94162" w:rsidRDefault="00A94162">
      <w:pPr>
        <w:pStyle w:val="Ttulo1"/>
      </w:pPr>
      <w:bookmarkStart w:id="109" w:name="_Toc485810488"/>
      <w:r>
        <w:t>Premissas</w:t>
      </w:r>
      <w:bookmarkEnd w:id="109"/>
    </w:p>
    <w:p w14:paraId="2DD15523" w14:textId="225CA30A" w:rsidR="008A22C9" w:rsidRDefault="008A22C9" w:rsidP="008A22C9">
      <w:pPr>
        <w:pStyle w:val="PargrafodaLista"/>
        <w:numPr>
          <w:ilvl w:val="0"/>
          <w:numId w:val="3"/>
        </w:numPr>
      </w:pPr>
      <w:r>
        <w:t>O autor do projeto, João Victor Araujo Corrêa, estará plenamente focado e compromissado com o projeto.</w:t>
      </w:r>
    </w:p>
    <w:p w14:paraId="0AC9B8B6" w14:textId="1E37E9D2" w:rsidR="008A22C9" w:rsidRPr="008A22C9" w:rsidRDefault="008A22C9" w:rsidP="008A22C9">
      <w:pPr>
        <w:pStyle w:val="PargrafodaLista"/>
        <w:numPr>
          <w:ilvl w:val="0"/>
          <w:numId w:val="3"/>
        </w:numPr>
      </w:pPr>
      <w:r>
        <w:t>A igreja confia no potencial do autor e no valor que o projeto pode entregar.</w:t>
      </w:r>
    </w:p>
    <w:p w14:paraId="2EBA4812" w14:textId="77777777" w:rsidR="00A94162" w:rsidRDefault="00A94162">
      <w:pPr>
        <w:pStyle w:val="Ttulo1"/>
      </w:pPr>
      <w:bookmarkStart w:id="110" w:name="_Toc485810489"/>
      <w:r>
        <w:t>Restrições</w:t>
      </w:r>
      <w:bookmarkEnd w:id="110"/>
    </w:p>
    <w:p w14:paraId="657F0774" w14:textId="1A012DE5" w:rsidR="008A22C9" w:rsidRPr="008A22C9" w:rsidRDefault="008A22C9" w:rsidP="008A22C9">
      <w:pPr>
        <w:pStyle w:val="Pargrafoda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O projeto deve rodar localmente. Não é necessário hospedar.</w:t>
      </w:r>
    </w:p>
    <w:p w14:paraId="5B281307" w14:textId="77777777" w:rsidR="00A94162" w:rsidRDefault="00A94162">
      <w:pPr>
        <w:pStyle w:val="Ttulo2"/>
      </w:pPr>
      <w:bookmarkStart w:id="111" w:name="_Toc74456908"/>
      <w:bookmarkStart w:id="112" w:name="_Toc79305310"/>
      <w:bookmarkStart w:id="113" w:name="_Toc485810490"/>
      <w:r>
        <w:t xml:space="preserve">Requisitos Regulamentares e </w:t>
      </w:r>
      <w:bookmarkEnd w:id="111"/>
      <w:bookmarkEnd w:id="112"/>
      <w:r>
        <w:t>Estatutários</w:t>
      </w:r>
      <w:bookmarkEnd w:id="113"/>
    </w:p>
    <w:p w14:paraId="2B6EDD32" w14:textId="6B6884B2" w:rsidR="00A94162" w:rsidRPr="008A22C9" w:rsidRDefault="008A22C9">
      <w:pPr>
        <w:pStyle w:val="Instruo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Não se faz necessário neste projeto.</w:t>
      </w:r>
    </w:p>
    <w:p w14:paraId="57287EFC" w14:textId="77777777" w:rsidR="00A94162" w:rsidRDefault="00A94162">
      <w:pPr>
        <w:pStyle w:val="Ttulo1"/>
      </w:pPr>
      <w:bookmarkStart w:id="114" w:name="_Toc485810491"/>
      <w:r>
        <w:t>Escopo</w:t>
      </w:r>
      <w:bookmarkEnd w:id="114"/>
    </w:p>
    <w:p w14:paraId="56A61631" w14:textId="017DA6AB" w:rsidR="008A22C9" w:rsidRDefault="008A22C9" w:rsidP="008A22C9">
      <w:pPr>
        <w:pStyle w:val="PargrafodaLista"/>
        <w:numPr>
          <w:ilvl w:val="0"/>
          <w:numId w:val="18"/>
        </w:numPr>
      </w:pPr>
      <w:bookmarkStart w:id="115" w:name="_Toc101599611"/>
      <w:bookmarkStart w:id="116" w:name="_Toc101599686"/>
      <w:bookmarkStart w:id="117" w:name="_Toc101599835"/>
      <w:bookmarkStart w:id="118" w:name="_Toc101599910"/>
      <w:bookmarkStart w:id="119" w:name="_Toc101599985"/>
      <w:bookmarkStart w:id="120" w:name="_Toc101600064"/>
      <w:bookmarkStart w:id="121" w:name="_Toc101608282"/>
      <w:bookmarkStart w:id="122" w:name="_Toc104609663"/>
      <w:bookmarkStart w:id="123" w:name="_Toc104609857"/>
      <w:bookmarkStart w:id="124" w:name="_Toc104610051"/>
      <w:bookmarkStart w:id="125" w:name="_Toc108240852"/>
      <w:bookmarkStart w:id="126" w:name="_Toc108241670"/>
      <w:bookmarkStart w:id="127" w:name="_Toc108943317"/>
      <w:bookmarkStart w:id="128" w:name="_Toc108943511"/>
      <w:bookmarkStart w:id="129" w:name="_Toc101599612"/>
      <w:bookmarkStart w:id="130" w:name="_Toc101599687"/>
      <w:bookmarkStart w:id="131" w:name="_Toc101599761"/>
      <w:bookmarkStart w:id="132" w:name="_Toc101599836"/>
      <w:bookmarkStart w:id="133" w:name="_Toc101599911"/>
      <w:bookmarkStart w:id="134" w:name="_Toc101599986"/>
      <w:bookmarkStart w:id="135" w:name="_Toc101600065"/>
      <w:bookmarkStart w:id="136" w:name="_Toc101608283"/>
      <w:bookmarkStart w:id="137" w:name="_Toc104609664"/>
      <w:bookmarkStart w:id="138" w:name="_Toc104609858"/>
      <w:bookmarkStart w:id="139" w:name="_Toc104610052"/>
      <w:bookmarkStart w:id="140" w:name="_Toc108240853"/>
      <w:bookmarkStart w:id="141" w:name="_Toc108241671"/>
      <w:bookmarkStart w:id="142" w:name="_Toc108943318"/>
      <w:bookmarkStart w:id="143" w:name="_Toc108943512"/>
      <w:bookmarkStart w:id="144" w:name="_Toc101600066"/>
      <w:bookmarkStart w:id="145" w:name="_Toc101608284"/>
      <w:bookmarkStart w:id="146" w:name="_Toc104609665"/>
      <w:bookmarkStart w:id="147" w:name="_Toc104609859"/>
      <w:bookmarkStart w:id="148" w:name="_Toc104610053"/>
      <w:bookmarkStart w:id="149" w:name="_Toc108240854"/>
      <w:bookmarkStart w:id="150" w:name="_Toc108241672"/>
      <w:bookmarkStart w:id="151" w:name="_Toc108943319"/>
      <w:bookmarkStart w:id="152" w:name="_Toc108943513"/>
      <w:bookmarkStart w:id="153" w:name="_Toc101599615"/>
      <w:bookmarkStart w:id="154" w:name="_Toc101599690"/>
      <w:bookmarkStart w:id="155" w:name="_Toc101599764"/>
      <w:bookmarkStart w:id="156" w:name="_Toc101599839"/>
      <w:bookmarkStart w:id="157" w:name="_Toc101599914"/>
      <w:bookmarkStart w:id="158" w:name="_Toc101599989"/>
      <w:bookmarkStart w:id="159" w:name="_Toc101600067"/>
      <w:bookmarkStart w:id="160" w:name="_Toc101608285"/>
      <w:bookmarkStart w:id="161" w:name="_Toc104609666"/>
      <w:bookmarkStart w:id="162" w:name="_Toc104609860"/>
      <w:bookmarkStart w:id="163" w:name="_Toc104610054"/>
      <w:bookmarkStart w:id="164" w:name="_Toc108240855"/>
      <w:bookmarkStart w:id="165" w:name="_Toc108241673"/>
      <w:bookmarkStart w:id="166" w:name="_Toc108943320"/>
      <w:bookmarkStart w:id="167" w:name="_Toc108943514"/>
      <w:bookmarkStart w:id="168" w:name="_Toc101599616"/>
      <w:bookmarkStart w:id="169" w:name="_Toc101599691"/>
      <w:bookmarkStart w:id="170" w:name="_Toc101599765"/>
      <w:bookmarkStart w:id="171" w:name="_Toc101599840"/>
      <w:bookmarkStart w:id="172" w:name="_Toc101599915"/>
      <w:bookmarkStart w:id="173" w:name="_Toc101599990"/>
      <w:bookmarkStart w:id="174" w:name="_Toc101600068"/>
      <w:bookmarkStart w:id="175" w:name="_Toc101608286"/>
      <w:bookmarkStart w:id="176" w:name="_Toc104609667"/>
      <w:bookmarkStart w:id="177" w:name="_Toc104609861"/>
      <w:bookmarkStart w:id="178" w:name="_Toc104610055"/>
      <w:bookmarkStart w:id="179" w:name="_Toc108240856"/>
      <w:bookmarkStart w:id="180" w:name="_Toc108241674"/>
      <w:bookmarkStart w:id="181" w:name="_Toc108943321"/>
      <w:bookmarkStart w:id="182" w:name="_Toc108943515"/>
      <w:bookmarkStart w:id="183" w:name="_Toc101599617"/>
      <w:bookmarkStart w:id="184" w:name="_Toc101599692"/>
      <w:bookmarkStart w:id="185" w:name="_Toc101599766"/>
      <w:bookmarkStart w:id="186" w:name="_Toc101599841"/>
      <w:bookmarkStart w:id="187" w:name="_Toc101599916"/>
      <w:bookmarkStart w:id="188" w:name="_Toc101599991"/>
      <w:bookmarkStart w:id="189" w:name="_Toc101600069"/>
      <w:bookmarkStart w:id="190" w:name="_Toc101608287"/>
      <w:bookmarkStart w:id="191" w:name="_Toc104609668"/>
      <w:bookmarkStart w:id="192" w:name="_Toc104609862"/>
      <w:bookmarkStart w:id="193" w:name="_Toc104610056"/>
      <w:bookmarkStart w:id="194" w:name="_Toc108240857"/>
      <w:bookmarkStart w:id="195" w:name="_Toc108241675"/>
      <w:bookmarkStart w:id="196" w:name="_Toc108943322"/>
      <w:bookmarkStart w:id="197" w:name="_Toc108943516"/>
      <w:bookmarkStart w:id="198" w:name="_Toc101599618"/>
      <w:bookmarkStart w:id="199" w:name="_Toc101599693"/>
      <w:bookmarkStart w:id="200" w:name="_Toc101599767"/>
      <w:bookmarkStart w:id="201" w:name="_Toc101599842"/>
      <w:bookmarkStart w:id="202" w:name="_Toc101599917"/>
      <w:bookmarkStart w:id="203" w:name="_Toc101599992"/>
      <w:bookmarkStart w:id="204" w:name="_Toc101600070"/>
      <w:bookmarkStart w:id="205" w:name="_Toc101608288"/>
      <w:bookmarkStart w:id="206" w:name="_Toc104609669"/>
      <w:bookmarkStart w:id="207" w:name="_Toc104609863"/>
      <w:bookmarkStart w:id="208" w:name="_Toc104610057"/>
      <w:bookmarkStart w:id="209" w:name="_Toc108240858"/>
      <w:bookmarkStart w:id="210" w:name="_Toc108241676"/>
      <w:bookmarkStart w:id="211" w:name="_Toc108943323"/>
      <w:bookmarkStart w:id="212" w:name="_Toc108943517"/>
      <w:bookmarkStart w:id="213" w:name="_Toc101599619"/>
      <w:bookmarkStart w:id="214" w:name="_Toc101599694"/>
      <w:bookmarkStart w:id="215" w:name="_Toc101599768"/>
      <w:bookmarkStart w:id="216" w:name="_Toc101599843"/>
      <w:bookmarkStart w:id="217" w:name="_Toc101599918"/>
      <w:bookmarkStart w:id="218" w:name="_Toc101599993"/>
      <w:bookmarkStart w:id="219" w:name="_Toc101600071"/>
      <w:bookmarkStart w:id="220" w:name="_Toc101608289"/>
      <w:bookmarkStart w:id="221" w:name="_Toc104609670"/>
      <w:bookmarkStart w:id="222" w:name="_Toc104609864"/>
      <w:bookmarkStart w:id="223" w:name="_Toc104610058"/>
      <w:bookmarkStart w:id="224" w:name="_Toc108240859"/>
      <w:bookmarkStart w:id="225" w:name="_Toc108241677"/>
      <w:bookmarkStart w:id="226" w:name="_Toc108943324"/>
      <w:bookmarkStart w:id="227" w:name="_Toc108943518"/>
      <w:bookmarkStart w:id="228" w:name="_Toc101599620"/>
      <w:bookmarkStart w:id="229" w:name="_Toc101599695"/>
      <w:bookmarkStart w:id="230" w:name="_Toc101599769"/>
      <w:bookmarkStart w:id="231" w:name="_Toc101599844"/>
      <w:bookmarkStart w:id="232" w:name="_Toc101599919"/>
      <w:bookmarkStart w:id="233" w:name="_Toc101599994"/>
      <w:bookmarkStart w:id="234" w:name="_Toc101600072"/>
      <w:bookmarkStart w:id="235" w:name="_Toc101608290"/>
      <w:bookmarkStart w:id="236" w:name="_Toc104609671"/>
      <w:bookmarkStart w:id="237" w:name="_Toc104609865"/>
      <w:bookmarkStart w:id="238" w:name="_Toc104610059"/>
      <w:bookmarkStart w:id="239" w:name="_Toc108240860"/>
      <w:bookmarkStart w:id="240" w:name="_Toc108241678"/>
      <w:bookmarkStart w:id="241" w:name="_Toc108943325"/>
      <w:bookmarkStart w:id="242" w:name="_Toc108943519"/>
      <w:bookmarkStart w:id="243" w:name="_Toc101600073"/>
      <w:bookmarkStart w:id="244" w:name="_Toc101608291"/>
      <w:bookmarkStart w:id="245" w:name="_Toc104609672"/>
      <w:bookmarkStart w:id="246" w:name="_Toc104609866"/>
      <w:bookmarkStart w:id="247" w:name="_Toc104610060"/>
      <w:bookmarkStart w:id="248" w:name="_Toc108240861"/>
      <w:bookmarkStart w:id="249" w:name="_Toc108241679"/>
      <w:bookmarkStart w:id="250" w:name="_Toc108943326"/>
      <w:bookmarkStart w:id="251" w:name="_Toc108943520"/>
      <w:bookmarkStart w:id="252" w:name="_Toc101599623"/>
      <w:bookmarkStart w:id="253" w:name="_Toc101599698"/>
      <w:bookmarkStart w:id="254" w:name="_Toc101599772"/>
      <w:bookmarkStart w:id="255" w:name="_Toc101599847"/>
      <w:bookmarkStart w:id="256" w:name="_Toc101599922"/>
      <w:bookmarkStart w:id="257" w:name="_Toc101599997"/>
      <w:bookmarkStart w:id="258" w:name="_Toc101600074"/>
      <w:bookmarkStart w:id="259" w:name="_Toc101608292"/>
      <w:bookmarkStart w:id="260" w:name="_Toc104609673"/>
      <w:bookmarkStart w:id="261" w:name="_Toc104609867"/>
      <w:bookmarkStart w:id="262" w:name="_Toc104610061"/>
      <w:bookmarkStart w:id="263" w:name="_Toc108240862"/>
      <w:bookmarkStart w:id="264" w:name="_Toc108241680"/>
      <w:bookmarkStart w:id="265" w:name="_Toc108943327"/>
      <w:bookmarkStart w:id="266" w:name="_Toc108943521"/>
      <w:bookmarkStart w:id="267" w:name="_Toc101599624"/>
      <w:bookmarkStart w:id="268" w:name="_Toc101599699"/>
      <w:bookmarkStart w:id="269" w:name="_Toc101599773"/>
      <w:bookmarkStart w:id="270" w:name="_Toc101599848"/>
      <w:bookmarkStart w:id="271" w:name="_Toc101599923"/>
      <w:bookmarkStart w:id="272" w:name="_Toc101599998"/>
      <w:bookmarkStart w:id="273" w:name="_Toc101600075"/>
      <w:bookmarkStart w:id="274" w:name="_Toc101608293"/>
      <w:bookmarkStart w:id="275" w:name="_Toc104609674"/>
      <w:bookmarkStart w:id="276" w:name="_Toc104609868"/>
      <w:bookmarkStart w:id="277" w:name="_Toc104610062"/>
      <w:bookmarkStart w:id="278" w:name="_Toc108240863"/>
      <w:bookmarkStart w:id="279" w:name="_Toc108241681"/>
      <w:bookmarkStart w:id="280" w:name="_Toc108943328"/>
      <w:bookmarkStart w:id="281" w:name="_Toc108943522"/>
      <w:bookmarkStart w:id="282" w:name="_Toc101599625"/>
      <w:bookmarkStart w:id="283" w:name="_Toc101599700"/>
      <w:bookmarkStart w:id="284" w:name="_Toc101599774"/>
      <w:bookmarkStart w:id="285" w:name="_Toc101599849"/>
      <w:bookmarkStart w:id="286" w:name="_Toc101599924"/>
      <w:bookmarkStart w:id="287" w:name="_Toc101599999"/>
      <w:bookmarkStart w:id="288" w:name="_Toc101600076"/>
      <w:bookmarkStart w:id="289" w:name="_Toc101608294"/>
      <w:bookmarkStart w:id="290" w:name="_Toc104609675"/>
      <w:bookmarkStart w:id="291" w:name="_Toc104609869"/>
      <w:bookmarkStart w:id="292" w:name="_Toc104610063"/>
      <w:bookmarkStart w:id="293" w:name="_Toc108240864"/>
      <w:bookmarkStart w:id="294" w:name="_Toc108241682"/>
      <w:bookmarkStart w:id="295" w:name="_Toc108943329"/>
      <w:bookmarkStart w:id="296" w:name="_Toc108943523"/>
      <w:bookmarkStart w:id="297" w:name="_Toc101599626"/>
      <w:bookmarkStart w:id="298" w:name="_Toc101599701"/>
      <w:bookmarkStart w:id="299" w:name="_Toc101599775"/>
      <w:bookmarkStart w:id="300" w:name="_Toc101599850"/>
      <w:bookmarkStart w:id="301" w:name="_Toc101599925"/>
      <w:bookmarkStart w:id="302" w:name="_Toc101600000"/>
      <w:bookmarkStart w:id="303" w:name="_Toc101600077"/>
      <w:bookmarkStart w:id="304" w:name="_Toc101608295"/>
      <w:bookmarkStart w:id="305" w:name="_Toc104609676"/>
      <w:bookmarkStart w:id="306" w:name="_Toc104609870"/>
      <w:bookmarkStart w:id="307" w:name="_Toc104610064"/>
      <w:bookmarkStart w:id="308" w:name="_Toc108240865"/>
      <w:bookmarkStart w:id="309" w:name="_Toc108241683"/>
      <w:bookmarkStart w:id="310" w:name="_Toc108943330"/>
      <w:bookmarkStart w:id="311" w:name="_Toc108943524"/>
      <w:bookmarkStart w:id="312" w:name="_Toc101599627"/>
      <w:bookmarkStart w:id="313" w:name="_Toc101599702"/>
      <w:bookmarkStart w:id="314" w:name="_Toc101599776"/>
      <w:bookmarkStart w:id="315" w:name="_Toc101599851"/>
      <w:bookmarkStart w:id="316" w:name="_Toc101599926"/>
      <w:bookmarkStart w:id="317" w:name="_Toc101600001"/>
      <w:bookmarkStart w:id="318" w:name="_Toc101600078"/>
      <w:bookmarkStart w:id="319" w:name="_Toc101608296"/>
      <w:bookmarkStart w:id="320" w:name="_Toc104609677"/>
      <w:bookmarkStart w:id="321" w:name="_Toc104609871"/>
      <w:bookmarkStart w:id="322" w:name="_Toc104610065"/>
      <w:bookmarkStart w:id="323" w:name="_Toc108240866"/>
      <w:bookmarkStart w:id="324" w:name="_Toc108241684"/>
      <w:bookmarkStart w:id="325" w:name="_Toc108943331"/>
      <w:bookmarkStart w:id="326" w:name="_Toc108943525"/>
      <w:bookmarkStart w:id="327" w:name="_Toc101599628"/>
      <w:bookmarkStart w:id="328" w:name="_Toc101599703"/>
      <w:bookmarkStart w:id="329" w:name="_Toc101599777"/>
      <w:bookmarkStart w:id="330" w:name="_Toc101599852"/>
      <w:bookmarkStart w:id="331" w:name="_Toc101599927"/>
      <w:bookmarkStart w:id="332" w:name="_Toc101600002"/>
      <w:bookmarkStart w:id="333" w:name="_Toc101600079"/>
      <w:bookmarkStart w:id="334" w:name="_Toc101608297"/>
      <w:bookmarkStart w:id="335" w:name="_Toc104609678"/>
      <w:bookmarkStart w:id="336" w:name="_Toc104609872"/>
      <w:bookmarkStart w:id="337" w:name="_Toc104610066"/>
      <w:bookmarkStart w:id="338" w:name="_Toc108240867"/>
      <w:bookmarkStart w:id="339" w:name="_Toc108241685"/>
      <w:bookmarkStart w:id="340" w:name="_Toc108943332"/>
      <w:bookmarkStart w:id="341" w:name="_Toc108943526"/>
      <w:bookmarkStart w:id="342" w:name="_Toc101600080"/>
      <w:bookmarkStart w:id="343" w:name="_Toc101608298"/>
      <w:bookmarkStart w:id="344" w:name="_Toc104609679"/>
      <w:bookmarkStart w:id="345" w:name="_Toc104609873"/>
      <w:bookmarkStart w:id="346" w:name="_Toc104610067"/>
      <w:bookmarkStart w:id="347" w:name="_Toc108240868"/>
      <w:bookmarkStart w:id="348" w:name="_Toc108241686"/>
      <w:bookmarkStart w:id="349" w:name="_Toc108943333"/>
      <w:bookmarkStart w:id="350" w:name="_Toc108943527"/>
      <w:bookmarkStart w:id="351" w:name="_Toc101599631"/>
      <w:bookmarkStart w:id="352" w:name="_Toc101599706"/>
      <w:bookmarkStart w:id="353" w:name="_Toc101599780"/>
      <w:bookmarkStart w:id="354" w:name="_Toc101599855"/>
      <w:bookmarkStart w:id="355" w:name="_Toc101599930"/>
      <w:bookmarkStart w:id="356" w:name="_Toc101600005"/>
      <w:bookmarkStart w:id="357" w:name="_Toc101600081"/>
      <w:bookmarkStart w:id="358" w:name="_Toc101608299"/>
      <w:bookmarkStart w:id="359" w:name="_Toc104609680"/>
      <w:bookmarkStart w:id="360" w:name="_Toc104609874"/>
      <w:bookmarkStart w:id="361" w:name="_Toc104610068"/>
      <w:bookmarkStart w:id="362" w:name="_Toc108240869"/>
      <w:bookmarkStart w:id="363" w:name="_Toc108241687"/>
      <w:bookmarkStart w:id="364" w:name="_Toc108943334"/>
      <w:bookmarkStart w:id="365" w:name="_Toc108943528"/>
      <w:bookmarkStart w:id="366" w:name="_Toc101599632"/>
      <w:bookmarkStart w:id="367" w:name="_Toc101599707"/>
      <w:bookmarkStart w:id="368" w:name="_Toc101599781"/>
      <w:bookmarkStart w:id="369" w:name="_Toc101599856"/>
      <w:bookmarkStart w:id="370" w:name="_Toc101599931"/>
      <w:bookmarkStart w:id="371" w:name="_Toc101600006"/>
      <w:bookmarkStart w:id="372" w:name="_Toc101600082"/>
      <w:bookmarkStart w:id="373" w:name="_Toc101608300"/>
      <w:bookmarkStart w:id="374" w:name="_Toc104609681"/>
      <w:bookmarkStart w:id="375" w:name="_Toc104609875"/>
      <w:bookmarkStart w:id="376" w:name="_Toc104610069"/>
      <w:bookmarkStart w:id="377" w:name="_Toc108240870"/>
      <w:bookmarkStart w:id="378" w:name="_Toc108241688"/>
      <w:bookmarkStart w:id="379" w:name="_Toc108943335"/>
      <w:bookmarkStart w:id="380" w:name="_Toc108943529"/>
      <w:bookmarkStart w:id="381" w:name="_Toc101599633"/>
      <w:bookmarkStart w:id="382" w:name="_Toc101599708"/>
      <w:bookmarkStart w:id="383" w:name="_Toc101599782"/>
      <w:bookmarkStart w:id="384" w:name="_Toc101599857"/>
      <w:bookmarkStart w:id="385" w:name="_Toc101599932"/>
      <w:bookmarkStart w:id="386" w:name="_Toc101600007"/>
      <w:bookmarkStart w:id="387" w:name="_Toc101600083"/>
      <w:bookmarkStart w:id="388" w:name="_Toc101608301"/>
      <w:bookmarkStart w:id="389" w:name="_Toc104609682"/>
      <w:bookmarkStart w:id="390" w:name="_Toc104609876"/>
      <w:bookmarkStart w:id="391" w:name="_Toc104610070"/>
      <w:bookmarkStart w:id="392" w:name="_Toc108240871"/>
      <w:bookmarkStart w:id="393" w:name="_Toc108241689"/>
      <w:bookmarkStart w:id="394" w:name="_Toc108943336"/>
      <w:bookmarkStart w:id="395" w:name="_Toc108943530"/>
      <w:bookmarkStart w:id="396" w:name="_Toc101599634"/>
      <w:bookmarkStart w:id="397" w:name="_Toc101599709"/>
      <w:bookmarkStart w:id="398" w:name="_Toc101599783"/>
      <w:bookmarkStart w:id="399" w:name="_Toc101599858"/>
      <w:bookmarkStart w:id="400" w:name="_Toc101599933"/>
      <w:bookmarkStart w:id="401" w:name="_Toc101600008"/>
      <w:bookmarkStart w:id="402" w:name="_Toc101600084"/>
      <w:bookmarkStart w:id="403" w:name="_Toc101608302"/>
      <w:bookmarkStart w:id="404" w:name="_Toc104609683"/>
      <w:bookmarkStart w:id="405" w:name="_Toc104609877"/>
      <w:bookmarkStart w:id="406" w:name="_Toc104610071"/>
      <w:bookmarkStart w:id="407" w:name="_Toc108240872"/>
      <w:bookmarkStart w:id="408" w:name="_Toc108241690"/>
      <w:bookmarkStart w:id="409" w:name="_Toc108943337"/>
      <w:bookmarkStart w:id="410" w:name="_Toc108943531"/>
      <w:bookmarkStart w:id="411" w:name="_Toc101599635"/>
      <w:bookmarkStart w:id="412" w:name="_Toc101599710"/>
      <w:bookmarkStart w:id="413" w:name="_Toc101599784"/>
      <w:bookmarkStart w:id="414" w:name="_Toc101599859"/>
      <w:bookmarkStart w:id="415" w:name="_Toc101599934"/>
      <w:bookmarkStart w:id="416" w:name="_Toc101600009"/>
      <w:bookmarkStart w:id="417" w:name="_Toc101600085"/>
      <w:bookmarkStart w:id="418" w:name="_Toc101608303"/>
      <w:bookmarkStart w:id="419" w:name="_Toc104609684"/>
      <w:bookmarkStart w:id="420" w:name="_Toc104609878"/>
      <w:bookmarkStart w:id="421" w:name="_Toc104610072"/>
      <w:bookmarkStart w:id="422" w:name="_Toc108240873"/>
      <w:bookmarkStart w:id="423" w:name="_Toc108241691"/>
      <w:bookmarkStart w:id="424" w:name="_Toc108943338"/>
      <w:bookmarkStart w:id="425" w:name="_Toc108943532"/>
      <w:bookmarkStart w:id="426" w:name="_Toc101599636"/>
      <w:bookmarkStart w:id="427" w:name="_Toc101599711"/>
      <w:bookmarkStart w:id="428" w:name="_Toc101599785"/>
      <w:bookmarkStart w:id="429" w:name="_Toc101599860"/>
      <w:bookmarkStart w:id="430" w:name="_Toc101599935"/>
      <w:bookmarkStart w:id="431" w:name="_Toc101600010"/>
      <w:bookmarkStart w:id="432" w:name="_Toc101600086"/>
      <w:bookmarkStart w:id="433" w:name="_Toc101608304"/>
      <w:bookmarkStart w:id="434" w:name="_Toc104609685"/>
      <w:bookmarkStart w:id="435" w:name="_Toc104609879"/>
      <w:bookmarkStart w:id="436" w:name="_Toc104610073"/>
      <w:bookmarkStart w:id="437" w:name="_Toc108240874"/>
      <w:bookmarkStart w:id="438" w:name="_Toc108241692"/>
      <w:bookmarkStart w:id="439" w:name="_Toc108943339"/>
      <w:bookmarkStart w:id="440" w:name="_Toc108943533"/>
      <w:bookmarkStart w:id="441" w:name="_Toc101599637"/>
      <w:bookmarkStart w:id="442" w:name="_Toc101599712"/>
      <w:bookmarkStart w:id="443" w:name="_Toc101599786"/>
      <w:bookmarkStart w:id="444" w:name="_Toc101599861"/>
      <w:bookmarkStart w:id="445" w:name="_Toc101599936"/>
      <w:bookmarkStart w:id="446" w:name="_Toc101600011"/>
      <w:bookmarkStart w:id="447" w:name="_Toc101600087"/>
      <w:bookmarkStart w:id="448" w:name="_Toc101608305"/>
      <w:bookmarkStart w:id="449" w:name="_Toc104609686"/>
      <w:bookmarkStart w:id="450" w:name="_Toc104609880"/>
      <w:bookmarkStart w:id="451" w:name="_Toc104610074"/>
      <w:bookmarkStart w:id="452" w:name="_Toc108240875"/>
      <w:bookmarkStart w:id="453" w:name="_Toc108241693"/>
      <w:bookmarkStart w:id="454" w:name="_Toc108943340"/>
      <w:bookmarkStart w:id="455" w:name="_Toc108943534"/>
      <w:bookmarkStart w:id="456" w:name="_Toc101599638"/>
      <w:bookmarkStart w:id="457" w:name="_Toc101599713"/>
      <w:bookmarkStart w:id="458" w:name="_Toc101599787"/>
      <w:bookmarkStart w:id="459" w:name="_Toc101599862"/>
      <w:bookmarkStart w:id="460" w:name="_Toc101599937"/>
      <w:bookmarkStart w:id="461" w:name="_Toc101600012"/>
      <w:bookmarkStart w:id="462" w:name="_Toc101600088"/>
      <w:bookmarkStart w:id="463" w:name="_Toc101608306"/>
      <w:bookmarkStart w:id="464" w:name="_Toc104609687"/>
      <w:bookmarkStart w:id="465" w:name="_Toc104609881"/>
      <w:bookmarkStart w:id="466" w:name="_Toc104610075"/>
      <w:bookmarkStart w:id="467" w:name="_Toc108240876"/>
      <w:bookmarkStart w:id="468" w:name="_Toc108241694"/>
      <w:bookmarkStart w:id="469" w:name="_Toc108943341"/>
      <w:bookmarkStart w:id="470" w:name="_Toc108943535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r>
        <w:t>Realizar o cadastro e manutenção de membros da igreja.</w:t>
      </w:r>
    </w:p>
    <w:p w14:paraId="3C1128A9" w14:textId="462FC2AB" w:rsidR="008A22C9" w:rsidRDefault="008A22C9" w:rsidP="008A22C9">
      <w:pPr>
        <w:pStyle w:val="PargrafodaLista"/>
        <w:numPr>
          <w:ilvl w:val="0"/>
          <w:numId w:val="18"/>
        </w:numPr>
      </w:pPr>
      <w:r>
        <w:t>Realizar o cadastro e manutenção de equipes de liderança da igreja.</w:t>
      </w:r>
    </w:p>
    <w:p w14:paraId="4A7ECEAB" w14:textId="5630B905" w:rsidR="008A22C9" w:rsidRDefault="008A22C9" w:rsidP="008A22C9">
      <w:pPr>
        <w:pStyle w:val="PargrafodaLista"/>
        <w:numPr>
          <w:ilvl w:val="0"/>
          <w:numId w:val="18"/>
        </w:numPr>
      </w:pPr>
      <w:r>
        <w:t>Realizar o cadastro e manutenção de ministérios da igreja.</w:t>
      </w:r>
    </w:p>
    <w:p w14:paraId="3BD74C50" w14:textId="05B8B73F" w:rsidR="008E108B" w:rsidRDefault="008E108B" w:rsidP="008A22C9">
      <w:pPr>
        <w:pStyle w:val="PargrafodaLista"/>
        <w:numPr>
          <w:ilvl w:val="0"/>
          <w:numId w:val="18"/>
        </w:numPr>
      </w:pPr>
      <w:r>
        <w:t>Possuir sistema de login e logout.</w:t>
      </w:r>
    </w:p>
    <w:p w14:paraId="2394ADF5" w14:textId="4F4E2354" w:rsidR="008E108B" w:rsidRPr="008A22C9" w:rsidRDefault="008E108B" w:rsidP="008A22C9">
      <w:pPr>
        <w:pStyle w:val="PargrafodaLista"/>
        <w:numPr>
          <w:ilvl w:val="0"/>
          <w:numId w:val="18"/>
        </w:numPr>
      </w:pPr>
      <w:r>
        <w:t xml:space="preserve">O projeto será desenvolvido utilizando as seguintes tecnologias: Java, Spring, Angular, </w:t>
      </w:r>
      <w:proofErr w:type="spellStart"/>
      <w:r>
        <w:t>TypeScript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 e MySQL.</w:t>
      </w:r>
    </w:p>
    <w:p w14:paraId="5C53CB38" w14:textId="77777777" w:rsidR="00A94162" w:rsidRDefault="00A94162">
      <w:pPr>
        <w:pStyle w:val="Ttulo2"/>
      </w:pPr>
      <w:bookmarkStart w:id="471" w:name="_Toc101599641"/>
      <w:bookmarkStart w:id="472" w:name="_Toc101599716"/>
      <w:bookmarkStart w:id="473" w:name="_Toc101599790"/>
      <w:bookmarkStart w:id="474" w:name="_Toc101599865"/>
      <w:bookmarkStart w:id="475" w:name="_Toc101599940"/>
      <w:bookmarkStart w:id="476" w:name="_Toc101600015"/>
      <w:bookmarkStart w:id="477" w:name="_Toc101600090"/>
      <w:bookmarkStart w:id="478" w:name="_Toc101608308"/>
      <w:bookmarkStart w:id="479" w:name="_Toc104609689"/>
      <w:bookmarkStart w:id="480" w:name="_Toc104609883"/>
      <w:bookmarkStart w:id="481" w:name="_Toc104610077"/>
      <w:bookmarkStart w:id="482" w:name="_Toc108240878"/>
      <w:bookmarkStart w:id="483" w:name="_Toc108241696"/>
      <w:bookmarkStart w:id="484" w:name="_Toc108943343"/>
      <w:bookmarkStart w:id="485" w:name="_Toc108943537"/>
      <w:bookmarkStart w:id="486" w:name="_Toc101599642"/>
      <w:bookmarkStart w:id="487" w:name="_Toc101599717"/>
      <w:bookmarkStart w:id="488" w:name="_Toc101599791"/>
      <w:bookmarkStart w:id="489" w:name="_Toc101599866"/>
      <w:bookmarkStart w:id="490" w:name="_Toc101599941"/>
      <w:bookmarkStart w:id="491" w:name="_Toc101600016"/>
      <w:bookmarkStart w:id="492" w:name="_Toc101600091"/>
      <w:bookmarkStart w:id="493" w:name="_Toc101608309"/>
      <w:bookmarkStart w:id="494" w:name="_Toc104609690"/>
      <w:bookmarkStart w:id="495" w:name="_Toc104609884"/>
      <w:bookmarkStart w:id="496" w:name="_Toc104610078"/>
      <w:bookmarkStart w:id="497" w:name="_Toc108240879"/>
      <w:bookmarkStart w:id="498" w:name="_Toc108241697"/>
      <w:bookmarkStart w:id="499" w:name="_Toc108943344"/>
      <w:bookmarkStart w:id="500" w:name="_Toc108943538"/>
      <w:bookmarkStart w:id="501" w:name="_Toc101599643"/>
      <w:bookmarkStart w:id="502" w:name="_Toc101599718"/>
      <w:bookmarkStart w:id="503" w:name="_Toc101599792"/>
      <w:bookmarkStart w:id="504" w:name="_Toc101599867"/>
      <w:bookmarkStart w:id="505" w:name="_Toc101599942"/>
      <w:bookmarkStart w:id="506" w:name="_Toc101600017"/>
      <w:bookmarkStart w:id="507" w:name="_Toc101600092"/>
      <w:bookmarkStart w:id="508" w:name="_Toc101608310"/>
      <w:bookmarkStart w:id="509" w:name="_Toc104609691"/>
      <w:bookmarkStart w:id="510" w:name="_Toc104609885"/>
      <w:bookmarkStart w:id="511" w:name="_Toc104610079"/>
      <w:bookmarkStart w:id="512" w:name="_Toc108240880"/>
      <w:bookmarkStart w:id="513" w:name="_Toc108241698"/>
      <w:bookmarkStart w:id="514" w:name="_Toc108943345"/>
      <w:bookmarkStart w:id="515" w:name="_Toc108943539"/>
      <w:bookmarkStart w:id="516" w:name="_Toc101599644"/>
      <w:bookmarkStart w:id="517" w:name="_Toc101599719"/>
      <w:bookmarkStart w:id="518" w:name="_Toc101599793"/>
      <w:bookmarkStart w:id="519" w:name="_Toc101599868"/>
      <w:bookmarkStart w:id="520" w:name="_Toc101599943"/>
      <w:bookmarkStart w:id="521" w:name="_Toc101600018"/>
      <w:bookmarkStart w:id="522" w:name="_Toc101600093"/>
      <w:bookmarkStart w:id="523" w:name="_Toc101608311"/>
      <w:bookmarkStart w:id="524" w:name="_Toc104609692"/>
      <w:bookmarkStart w:id="525" w:name="_Toc104609886"/>
      <w:bookmarkStart w:id="526" w:name="_Toc104610080"/>
      <w:bookmarkStart w:id="527" w:name="_Toc108240881"/>
      <w:bookmarkStart w:id="528" w:name="_Toc108241699"/>
      <w:bookmarkStart w:id="529" w:name="_Toc108943346"/>
      <w:bookmarkStart w:id="530" w:name="_Toc108943540"/>
      <w:bookmarkStart w:id="531" w:name="_Toc101599645"/>
      <w:bookmarkStart w:id="532" w:name="_Toc101599720"/>
      <w:bookmarkStart w:id="533" w:name="_Toc101599794"/>
      <w:bookmarkStart w:id="534" w:name="_Toc101599869"/>
      <w:bookmarkStart w:id="535" w:name="_Toc101599944"/>
      <w:bookmarkStart w:id="536" w:name="_Toc101600019"/>
      <w:bookmarkStart w:id="537" w:name="_Toc101600094"/>
      <w:bookmarkStart w:id="538" w:name="_Toc101608312"/>
      <w:bookmarkStart w:id="539" w:name="_Toc104609693"/>
      <w:bookmarkStart w:id="540" w:name="_Toc104609887"/>
      <w:bookmarkStart w:id="541" w:name="_Toc104610081"/>
      <w:bookmarkStart w:id="542" w:name="_Toc108240882"/>
      <w:bookmarkStart w:id="543" w:name="_Toc108241700"/>
      <w:bookmarkStart w:id="544" w:name="_Toc108943347"/>
      <w:bookmarkStart w:id="545" w:name="_Toc108943541"/>
      <w:bookmarkStart w:id="546" w:name="_Toc101599646"/>
      <w:bookmarkStart w:id="547" w:name="_Toc101599721"/>
      <w:bookmarkStart w:id="548" w:name="_Toc101599795"/>
      <w:bookmarkStart w:id="549" w:name="_Toc101599870"/>
      <w:bookmarkStart w:id="550" w:name="_Toc101599945"/>
      <w:bookmarkStart w:id="551" w:name="_Toc101600020"/>
      <w:bookmarkStart w:id="552" w:name="_Toc101600095"/>
      <w:bookmarkStart w:id="553" w:name="_Toc101608313"/>
      <w:bookmarkStart w:id="554" w:name="_Toc104609694"/>
      <w:bookmarkStart w:id="555" w:name="_Toc104609888"/>
      <w:bookmarkStart w:id="556" w:name="_Toc104610082"/>
      <w:bookmarkStart w:id="557" w:name="_Toc108240883"/>
      <w:bookmarkStart w:id="558" w:name="_Toc108241701"/>
      <w:bookmarkStart w:id="559" w:name="_Toc108943348"/>
      <w:bookmarkStart w:id="560" w:name="_Toc108943542"/>
      <w:bookmarkStart w:id="561" w:name="_Toc101599647"/>
      <w:bookmarkStart w:id="562" w:name="_Toc101599722"/>
      <w:bookmarkStart w:id="563" w:name="_Toc101599796"/>
      <w:bookmarkStart w:id="564" w:name="_Toc101599871"/>
      <w:bookmarkStart w:id="565" w:name="_Toc101599946"/>
      <w:bookmarkStart w:id="566" w:name="_Toc101600021"/>
      <w:bookmarkStart w:id="567" w:name="_Toc101600096"/>
      <w:bookmarkStart w:id="568" w:name="_Toc101608314"/>
      <w:bookmarkStart w:id="569" w:name="_Toc104609695"/>
      <w:bookmarkStart w:id="570" w:name="_Toc104609889"/>
      <w:bookmarkStart w:id="571" w:name="_Toc104610083"/>
      <w:bookmarkStart w:id="572" w:name="_Toc108240884"/>
      <w:bookmarkStart w:id="573" w:name="_Toc108241702"/>
      <w:bookmarkStart w:id="574" w:name="_Toc108943349"/>
      <w:bookmarkStart w:id="575" w:name="_Toc108943543"/>
      <w:bookmarkStart w:id="576" w:name="_Toc485810492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r>
        <w:t>Exclusões do escopo do projeto</w:t>
      </w:r>
      <w:bookmarkEnd w:id="576"/>
    </w:p>
    <w:p w14:paraId="298BEA54" w14:textId="0D517B29" w:rsidR="00A94162" w:rsidRPr="008E108B" w:rsidRDefault="008E108B" w:rsidP="008E108B">
      <w:pPr>
        <w:pStyle w:val="Instruo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Não há exclusões do escopo do projeto.</w:t>
      </w:r>
    </w:p>
    <w:p w14:paraId="77A96E75" w14:textId="77777777" w:rsidR="00A94162" w:rsidRDefault="00A94162">
      <w:pPr>
        <w:pStyle w:val="Ttulo1"/>
      </w:pPr>
      <w:bookmarkStart w:id="577" w:name="_Toc89248988"/>
      <w:bookmarkStart w:id="578" w:name="_Toc89249104"/>
      <w:bookmarkStart w:id="579" w:name="_Toc89249322"/>
      <w:bookmarkStart w:id="580" w:name="_Toc89249445"/>
      <w:bookmarkStart w:id="581" w:name="_Toc89249486"/>
      <w:bookmarkStart w:id="582" w:name="_Toc89249736"/>
      <w:bookmarkStart w:id="583" w:name="_Toc89249780"/>
      <w:bookmarkStart w:id="584" w:name="_Toc89249861"/>
      <w:bookmarkStart w:id="585" w:name="_Toc89249941"/>
      <w:bookmarkStart w:id="586" w:name="_Toc89249983"/>
      <w:bookmarkStart w:id="587" w:name="_Toc89656348"/>
      <w:bookmarkStart w:id="588" w:name="_Toc90873305"/>
      <w:bookmarkStart w:id="589" w:name="_Toc101597555"/>
      <w:bookmarkStart w:id="590" w:name="_Toc101597756"/>
      <w:bookmarkStart w:id="591" w:name="_Toc101599651"/>
      <w:bookmarkStart w:id="592" w:name="_Toc101599726"/>
      <w:bookmarkStart w:id="593" w:name="_Toc101599800"/>
      <w:bookmarkStart w:id="594" w:name="_Toc101599875"/>
      <w:bookmarkStart w:id="595" w:name="_Toc101599950"/>
      <w:bookmarkStart w:id="596" w:name="_Toc101600025"/>
      <w:bookmarkStart w:id="597" w:name="_Toc101600100"/>
      <w:bookmarkStart w:id="598" w:name="_Toc101608318"/>
      <w:bookmarkStart w:id="599" w:name="_Toc101599652"/>
      <w:bookmarkStart w:id="600" w:name="_Toc101599727"/>
      <w:bookmarkStart w:id="601" w:name="_Toc101599801"/>
      <w:bookmarkStart w:id="602" w:name="_Toc101599876"/>
      <w:bookmarkStart w:id="603" w:name="_Toc101599951"/>
      <w:bookmarkStart w:id="604" w:name="_Toc101600026"/>
      <w:bookmarkStart w:id="605" w:name="_Toc101600101"/>
      <w:bookmarkStart w:id="606" w:name="_Toc101608319"/>
      <w:bookmarkStart w:id="607" w:name="_Toc104609699"/>
      <w:bookmarkStart w:id="608" w:name="_Toc104609893"/>
      <w:bookmarkStart w:id="609" w:name="_Toc104610087"/>
      <w:bookmarkStart w:id="610" w:name="_Toc108240888"/>
      <w:bookmarkStart w:id="611" w:name="_Toc108241706"/>
      <w:bookmarkStart w:id="612" w:name="_Toc108943353"/>
      <w:bookmarkStart w:id="613" w:name="_Toc108943547"/>
      <w:bookmarkStart w:id="614" w:name="_Toc101599653"/>
      <w:bookmarkStart w:id="615" w:name="_Toc101599728"/>
      <w:bookmarkStart w:id="616" w:name="_Toc101599802"/>
      <w:bookmarkStart w:id="617" w:name="_Toc101599877"/>
      <w:bookmarkStart w:id="618" w:name="_Toc101599952"/>
      <w:bookmarkStart w:id="619" w:name="_Toc101600027"/>
      <w:bookmarkStart w:id="620" w:name="_Toc101600102"/>
      <w:bookmarkStart w:id="621" w:name="_Toc101608320"/>
      <w:bookmarkStart w:id="622" w:name="_Toc104609700"/>
      <w:bookmarkStart w:id="623" w:name="_Toc104609894"/>
      <w:bookmarkStart w:id="624" w:name="_Toc104610088"/>
      <w:bookmarkStart w:id="625" w:name="_Toc108240889"/>
      <w:bookmarkStart w:id="626" w:name="_Toc108241707"/>
      <w:bookmarkStart w:id="627" w:name="_Toc108943354"/>
      <w:bookmarkStart w:id="628" w:name="_Toc108943548"/>
      <w:bookmarkStart w:id="629" w:name="_Toc89249948"/>
      <w:bookmarkStart w:id="630" w:name="_Toc89249990"/>
      <w:bookmarkStart w:id="631" w:name="_Toc89656355"/>
      <w:bookmarkStart w:id="632" w:name="_Toc90873312"/>
      <w:bookmarkStart w:id="633" w:name="_Toc101597562"/>
      <w:bookmarkStart w:id="634" w:name="_Toc101597763"/>
      <w:bookmarkStart w:id="635" w:name="_Toc101599659"/>
      <w:bookmarkStart w:id="636" w:name="_Toc101599734"/>
      <w:bookmarkStart w:id="637" w:name="_Toc101599808"/>
      <w:bookmarkStart w:id="638" w:name="_Toc101599883"/>
      <w:bookmarkStart w:id="639" w:name="_Toc101599958"/>
      <w:bookmarkStart w:id="640" w:name="_Toc101600033"/>
      <w:bookmarkStart w:id="641" w:name="_Toc101600108"/>
      <w:bookmarkStart w:id="642" w:name="_Toc101608326"/>
      <w:bookmarkStart w:id="643" w:name="_Toc104609706"/>
      <w:bookmarkStart w:id="644" w:name="_Toc104609900"/>
      <w:bookmarkStart w:id="645" w:name="_Toc104610094"/>
      <w:bookmarkStart w:id="646" w:name="_Toc108240895"/>
      <w:bookmarkStart w:id="647" w:name="_Toc108241713"/>
      <w:bookmarkStart w:id="648" w:name="_Toc108943360"/>
      <w:bookmarkStart w:id="649" w:name="_Toc108943554"/>
      <w:bookmarkStart w:id="650" w:name="_Toc89249329"/>
      <w:bookmarkStart w:id="651" w:name="_Toc89249453"/>
      <w:bookmarkStart w:id="652" w:name="_Toc89249494"/>
      <w:bookmarkStart w:id="653" w:name="_Toc89249744"/>
      <w:bookmarkStart w:id="654" w:name="_Toc89249788"/>
      <w:bookmarkStart w:id="655" w:name="_Toc89249869"/>
      <w:bookmarkStart w:id="656" w:name="_Toc89249950"/>
      <w:bookmarkStart w:id="657" w:name="_Toc89249992"/>
      <w:bookmarkStart w:id="658" w:name="_Toc89656357"/>
      <w:bookmarkStart w:id="659" w:name="_Toc90873314"/>
      <w:bookmarkStart w:id="660" w:name="_Toc89249330"/>
      <w:bookmarkStart w:id="661" w:name="_Toc89249454"/>
      <w:bookmarkStart w:id="662" w:name="_Toc89249495"/>
      <w:bookmarkStart w:id="663" w:name="_Toc89249745"/>
      <w:bookmarkStart w:id="664" w:name="_Toc89249789"/>
      <w:bookmarkStart w:id="665" w:name="_Toc89249870"/>
      <w:bookmarkStart w:id="666" w:name="_Toc89249951"/>
      <w:bookmarkStart w:id="667" w:name="_Toc89249993"/>
      <w:bookmarkStart w:id="668" w:name="_Toc89656358"/>
      <w:bookmarkStart w:id="669" w:name="_Toc90873315"/>
      <w:bookmarkStart w:id="670" w:name="_Toc89249331"/>
      <w:bookmarkStart w:id="671" w:name="_Toc89249455"/>
      <w:bookmarkStart w:id="672" w:name="_Toc89249496"/>
      <w:bookmarkStart w:id="673" w:name="_Toc89249746"/>
      <w:bookmarkStart w:id="674" w:name="_Toc89249790"/>
      <w:bookmarkStart w:id="675" w:name="_Toc89249871"/>
      <w:bookmarkStart w:id="676" w:name="_Toc89249952"/>
      <w:bookmarkStart w:id="677" w:name="_Toc89249994"/>
      <w:bookmarkStart w:id="678" w:name="_Toc89656359"/>
      <w:bookmarkStart w:id="679" w:name="_Toc90873316"/>
      <w:bookmarkStart w:id="680" w:name="_Toc89248996"/>
      <w:bookmarkStart w:id="681" w:name="_Toc89249112"/>
      <w:bookmarkStart w:id="682" w:name="_Toc89249333"/>
      <w:bookmarkStart w:id="683" w:name="_Toc89249457"/>
      <w:bookmarkStart w:id="684" w:name="_Toc89249498"/>
      <w:bookmarkStart w:id="685" w:name="_Toc89249748"/>
      <w:bookmarkStart w:id="686" w:name="_Toc89249792"/>
      <w:bookmarkStart w:id="687" w:name="_Toc89249873"/>
      <w:bookmarkStart w:id="688" w:name="_Toc89249954"/>
      <w:bookmarkStart w:id="689" w:name="_Toc89249996"/>
      <w:bookmarkStart w:id="690" w:name="_Toc89656361"/>
      <w:bookmarkStart w:id="691" w:name="_Toc90873318"/>
      <w:bookmarkStart w:id="692" w:name="_Toc89249334"/>
      <w:bookmarkStart w:id="693" w:name="_Toc89249458"/>
      <w:bookmarkStart w:id="694" w:name="_Toc89249499"/>
      <w:bookmarkStart w:id="695" w:name="_Toc89249749"/>
      <w:bookmarkStart w:id="696" w:name="_Toc89249793"/>
      <w:bookmarkStart w:id="697" w:name="_Toc89249874"/>
      <w:bookmarkStart w:id="698" w:name="_Toc89249955"/>
      <w:bookmarkStart w:id="699" w:name="_Toc89249997"/>
      <w:bookmarkStart w:id="700" w:name="_Toc89656362"/>
      <w:bookmarkStart w:id="701" w:name="_Toc90873319"/>
      <w:bookmarkStart w:id="702" w:name="_Toc89244822"/>
      <w:bookmarkStart w:id="703" w:name="_Toc485810493"/>
      <w:bookmarkStart w:id="704" w:name="_Toc74456899"/>
      <w:bookmarkStart w:id="705" w:name="_Toc79305301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r>
        <w:lastRenderedPageBreak/>
        <w:t>Envolvidos no Projeto</w:t>
      </w:r>
      <w:bookmarkEnd w:id="702"/>
      <w:bookmarkEnd w:id="703"/>
    </w:p>
    <w:p w14:paraId="029AC9D8" w14:textId="0BB08E09" w:rsidR="004F2BE1" w:rsidRPr="008E108B" w:rsidRDefault="004865CE" w:rsidP="008E108B">
      <w:pPr>
        <w:pStyle w:val="Ttulo2"/>
      </w:pPr>
      <w:bookmarkStart w:id="706" w:name="_Toc485810494"/>
      <w:r>
        <w:t>Equipe</w:t>
      </w:r>
      <w:r w:rsidR="007760E6">
        <w:t xml:space="preserve"> Técnic</w:t>
      </w:r>
      <w:r>
        <w:t>a</w:t>
      </w:r>
      <w:bookmarkEnd w:id="706"/>
    </w:p>
    <w:tbl>
      <w:tblPr>
        <w:tblW w:w="495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65"/>
        <w:gridCol w:w="2686"/>
        <w:gridCol w:w="3000"/>
      </w:tblGrid>
      <w:tr w:rsidR="004F2BE1" w14:paraId="797566CB" w14:textId="77777777" w:rsidTr="008E108B">
        <w:tc>
          <w:tcPr>
            <w:tcW w:w="2034" w:type="pct"/>
            <w:shd w:val="clear" w:color="auto" w:fill="C0C0C0"/>
            <w:vAlign w:val="center"/>
          </w:tcPr>
          <w:p w14:paraId="073E09B0" w14:textId="77777777" w:rsidR="004F2BE1" w:rsidRDefault="004F2BE1" w:rsidP="00552B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385" w:type="pct"/>
            <w:shd w:val="clear" w:color="auto" w:fill="C0C0C0"/>
          </w:tcPr>
          <w:p w14:paraId="72064A7A" w14:textId="77777777" w:rsidR="004F2BE1" w:rsidRDefault="004F2BE1" w:rsidP="00552B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Função/Papel</w:t>
            </w:r>
          </w:p>
        </w:tc>
        <w:tc>
          <w:tcPr>
            <w:tcW w:w="1581" w:type="pct"/>
            <w:shd w:val="clear" w:color="auto" w:fill="C0C0C0"/>
            <w:vAlign w:val="center"/>
          </w:tcPr>
          <w:p w14:paraId="76641B3A" w14:textId="77777777" w:rsidR="004F2BE1" w:rsidRDefault="004F2BE1" w:rsidP="004F2B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Alocação no Projeto</w:t>
            </w:r>
          </w:p>
        </w:tc>
      </w:tr>
      <w:tr w:rsidR="004F2BE1" w14:paraId="6F92E27B" w14:textId="77777777" w:rsidTr="008E108B">
        <w:tc>
          <w:tcPr>
            <w:tcW w:w="2034" w:type="pct"/>
          </w:tcPr>
          <w:p w14:paraId="27F57B26" w14:textId="6BB009FC" w:rsidR="004F2BE1" w:rsidRDefault="008E108B" w:rsidP="008E108B">
            <w:pPr>
              <w:jc w:val="center"/>
            </w:pPr>
            <w:r>
              <w:t>João Victor Araujo Corrêa</w:t>
            </w:r>
          </w:p>
        </w:tc>
        <w:tc>
          <w:tcPr>
            <w:tcW w:w="1385" w:type="pct"/>
          </w:tcPr>
          <w:p w14:paraId="0F822EF5" w14:textId="7A924018" w:rsidR="004F2BE1" w:rsidRDefault="008E108B" w:rsidP="008E108B">
            <w:pPr>
              <w:jc w:val="center"/>
            </w:pPr>
            <w:r>
              <w:t>Desenvolvedor/Responsável</w:t>
            </w:r>
          </w:p>
        </w:tc>
        <w:tc>
          <w:tcPr>
            <w:tcW w:w="1581" w:type="pct"/>
          </w:tcPr>
          <w:p w14:paraId="105031CB" w14:textId="752A0E92" w:rsidR="004F2BE1" w:rsidRDefault="008E108B" w:rsidP="008E108B">
            <w:pPr>
              <w:jc w:val="center"/>
            </w:pPr>
            <w:r>
              <w:t>Durante todo o projeto</w:t>
            </w:r>
          </w:p>
        </w:tc>
      </w:tr>
    </w:tbl>
    <w:p w14:paraId="7C86805B" w14:textId="1D438BA9" w:rsidR="004F2BE1" w:rsidRPr="008E108B" w:rsidRDefault="004865CE" w:rsidP="004F2BE1">
      <w:pPr>
        <w:pStyle w:val="Ttulo2"/>
      </w:pPr>
      <w:bookmarkStart w:id="707" w:name="_Toc485810495"/>
      <w:r>
        <w:t xml:space="preserve">Equipe do </w:t>
      </w:r>
      <w:r w:rsidR="00A94162">
        <w:t>Cliente</w:t>
      </w:r>
      <w:bookmarkEnd w:id="70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42"/>
        <w:gridCol w:w="1916"/>
        <w:gridCol w:w="1986"/>
        <w:gridCol w:w="1986"/>
      </w:tblGrid>
      <w:tr w:rsidR="00F93723" w14:paraId="29CA7D05" w14:textId="77777777" w:rsidTr="00F93723">
        <w:tc>
          <w:tcPr>
            <w:tcW w:w="1943" w:type="pct"/>
            <w:shd w:val="clear" w:color="auto" w:fill="C0C0C0"/>
            <w:vAlign w:val="center"/>
          </w:tcPr>
          <w:p w14:paraId="4EF70E6E" w14:textId="77777777" w:rsidR="00F93723" w:rsidRDefault="00F93723" w:rsidP="00552B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995" w:type="pct"/>
            <w:shd w:val="clear" w:color="auto" w:fill="C0C0C0"/>
          </w:tcPr>
          <w:p w14:paraId="76F17709" w14:textId="77777777" w:rsidR="00F93723" w:rsidRDefault="00F93723" w:rsidP="00552B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Função/Papel</w:t>
            </w:r>
          </w:p>
        </w:tc>
        <w:tc>
          <w:tcPr>
            <w:tcW w:w="1031" w:type="pct"/>
            <w:shd w:val="clear" w:color="auto" w:fill="C0C0C0"/>
            <w:vAlign w:val="center"/>
          </w:tcPr>
          <w:p w14:paraId="287095BF" w14:textId="77777777" w:rsidR="00F93723" w:rsidRDefault="00F93723" w:rsidP="00552B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Área/Departamento</w:t>
            </w:r>
          </w:p>
        </w:tc>
        <w:tc>
          <w:tcPr>
            <w:tcW w:w="1031" w:type="pct"/>
            <w:shd w:val="clear" w:color="auto" w:fill="C0C0C0"/>
          </w:tcPr>
          <w:p w14:paraId="022D956F" w14:textId="77777777" w:rsidR="00F93723" w:rsidRDefault="00F93723" w:rsidP="00552B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Telefone/E-Mail</w:t>
            </w:r>
          </w:p>
        </w:tc>
      </w:tr>
      <w:tr w:rsidR="00F93723" w14:paraId="770C5C58" w14:textId="77777777" w:rsidTr="00F93723">
        <w:tc>
          <w:tcPr>
            <w:tcW w:w="1943" w:type="pct"/>
          </w:tcPr>
          <w:p w14:paraId="582AFD69" w14:textId="02B6519F" w:rsidR="00F93723" w:rsidRDefault="008E108B" w:rsidP="008E108B">
            <w:pPr>
              <w:jc w:val="center"/>
            </w:pPr>
            <w:r>
              <w:t>Pastor Luiz</w:t>
            </w:r>
          </w:p>
        </w:tc>
        <w:tc>
          <w:tcPr>
            <w:tcW w:w="995" w:type="pct"/>
          </w:tcPr>
          <w:p w14:paraId="044898C3" w14:textId="61C21D75" w:rsidR="00F93723" w:rsidRDefault="008E108B" w:rsidP="008E108B">
            <w:pPr>
              <w:jc w:val="center"/>
            </w:pPr>
            <w:r>
              <w:t>Pastor Sênior</w:t>
            </w:r>
          </w:p>
        </w:tc>
        <w:tc>
          <w:tcPr>
            <w:tcW w:w="1031" w:type="pct"/>
          </w:tcPr>
          <w:p w14:paraId="70192EBA" w14:textId="71F3DB48" w:rsidR="00F93723" w:rsidRDefault="008E108B" w:rsidP="008E108B">
            <w:pPr>
              <w:jc w:val="center"/>
            </w:pPr>
            <w:r>
              <w:t>Igreja</w:t>
            </w:r>
          </w:p>
        </w:tc>
        <w:tc>
          <w:tcPr>
            <w:tcW w:w="1031" w:type="pct"/>
          </w:tcPr>
          <w:p w14:paraId="11229720" w14:textId="42816F69" w:rsidR="00F93723" w:rsidRDefault="008E108B" w:rsidP="008E108B">
            <w:pPr>
              <w:jc w:val="center"/>
            </w:pPr>
            <w:r w:rsidRPr="008E108B">
              <w:t>+55 11 99275-9851</w:t>
            </w:r>
          </w:p>
        </w:tc>
      </w:tr>
      <w:tr w:rsidR="00F93723" w14:paraId="799E4E44" w14:textId="77777777" w:rsidTr="00F93723">
        <w:tc>
          <w:tcPr>
            <w:tcW w:w="1943" w:type="pct"/>
          </w:tcPr>
          <w:p w14:paraId="303FA53D" w14:textId="36E919B3" w:rsidR="00F93723" w:rsidRDefault="008E108B" w:rsidP="008E108B">
            <w:pPr>
              <w:jc w:val="center"/>
            </w:pPr>
            <w:r>
              <w:t>Pastora Aline</w:t>
            </w:r>
          </w:p>
        </w:tc>
        <w:tc>
          <w:tcPr>
            <w:tcW w:w="995" w:type="pct"/>
          </w:tcPr>
          <w:p w14:paraId="14B2E603" w14:textId="5006B9BC" w:rsidR="00F93723" w:rsidRDefault="008E108B" w:rsidP="008E108B">
            <w:pPr>
              <w:jc w:val="center"/>
            </w:pPr>
            <w:r>
              <w:t>Pastora Sênior</w:t>
            </w:r>
          </w:p>
        </w:tc>
        <w:tc>
          <w:tcPr>
            <w:tcW w:w="1031" w:type="pct"/>
          </w:tcPr>
          <w:p w14:paraId="2E2EB431" w14:textId="1DA2BA06" w:rsidR="00F93723" w:rsidRDefault="008E108B" w:rsidP="008E108B">
            <w:pPr>
              <w:jc w:val="center"/>
            </w:pPr>
            <w:r>
              <w:t>Igreja</w:t>
            </w:r>
          </w:p>
        </w:tc>
        <w:tc>
          <w:tcPr>
            <w:tcW w:w="1031" w:type="pct"/>
          </w:tcPr>
          <w:p w14:paraId="50C390FE" w14:textId="2CC31FC9" w:rsidR="00F93723" w:rsidRDefault="008E108B" w:rsidP="008E108B">
            <w:pPr>
              <w:jc w:val="center"/>
            </w:pPr>
            <w:r w:rsidRPr="008E108B">
              <w:t>+55 11 97763-4394</w:t>
            </w:r>
          </w:p>
        </w:tc>
      </w:tr>
      <w:tr w:rsidR="008E108B" w14:paraId="6F7FF5CA" w14:textId="77777777" w:rsidTr="00F93723">
        <w:tc>
          <w:tcPr>
            <w:tcW w:w="1943" w:type="pct"/>
          </w:tcPr>
          <w:p w14:paraId="31BECED5" w14:textId="0223D3E9" w:rsidR="008E108B" w:rsidRDefault="008E108B" w:rsidP="008E108B">
            <w:pPr>
              <w:jc w:val="center"/>
            </w:pPr>
            <w:r>
              <w:t>Manuela Farina</w:t>
            </w:r>
          </w:p>
        </w:tc>
        <w:tc>
          <w:tcPr>
            <w:tcW w:w="995" w:type="pct"/>
          </w:tcPr>
          <w:p w14:paraId="00119CDF" w14:textId="2F4C2AF2" w:rsidR="008E108B" w:rsidRDefault="008E108B" w:rsidP="008E108B">
            <w:pPr>
              <w:jc w:val="center"/>
            </w:pPr>
            <w:r>
              <w:t>Liderança</w:t>
            </w:r>
          </w:p>
        </w:tc>
        <w:tc>
          <w:tcPr>
            <w:tcW w:w="1031" w:type="pct"/>
          </w:tcPr>
          <w:p w14:paraId="3EBBC22C" w14:textId="4CD98844" w:rsidR="008E108B" w:rsidRDefault="008E108B" w:rsidP="008E108B">
            <w:pPr>
              <w:jc w:val="center"/>
            </w:pPr>
            <w:r>
              <w:t>Igreja</w:t>
            </w:r>
          </w:p>
        </w:tc>
        <w:tc>
          <w:tcPr>
            <w:tcW w:w="1031" w:type="pct"/>
          </w:tcPr>
          <w:p w14:paraId="4414DD70" w14:textId="257AD8B6" w:rsidR="008E108B" w:rsidRPr="008E108B" w:rsidRDefault="008E108B" w:rsidP="008E108B">
            <w:pPr>
              <w:jc w:val="center"/>
            </w:pPr>
            <w:r w:rsidRPr="008E108B">
              <w:t>+55 11 96449-8793</w:t>
            </w:r>
          </w:p>
        </w:tc>
      </w:tr>
    </w:tbl>
    <w:p w14:paraId="492D796B" w14:textId="77777777" w:rsidR="004F2BE1" w:rsidRPr="004F2BE1" w:rsidRDefault="004F2BE1" w:rsidP="004F2BE1">
      <w:pPr>
        <w:rPr>
          <w:lang w:eastAsia="en-US"/>
        </w:rPr>
      </w:pPr>
    </w:p>
    <w:p w14:paraId="7097DB4E" w14:textId="77777777" w:rsidR="00A94162" w:rsidRDefault="0060692B">
      <w:pPr>
        <w:pStyle w:val="Ttulo2"/>
      </w:pPr>
      <w:bookmarkStart w:id="708" w:name="_Toc485810496"/>
      <w:bookmarkStart w:id="709" w:name="_Toc89244826"/>
      <w:proofErr w:type="spellStart"/>
      <w:r>
        <w:t>Infra-Estrutura</w:t>
      </w:r>
      <w:bookmarkEnd w:id="708"/>
      <w:proofErr w:type="spellEnd"/>
    </w:p>
    <w:p w14:paraId="0CC52C96" w14:textId="4BB1647A" w:rsidR="00A94162" w:rsidRPr="008E108B" w:rsidRDefault="008E108B">
      <w:pPr>
        <w:pStyle w:val="Instruo"/>
        <w:rPr>
          <w:b/>
          <w:bCs/>
          <w:i w:val="0"/>
          <w:iCs/>
          <w:snapToGrid w:val="0"/>
          <w:color w:val="000000" w:themeColor="text1"/>
        </w:rPr>
      </w:pPr>
      <w:r>
        <w:rPr>
          <w:i w:val="0"/>
          <w:iCs/>
          <w:color w:val="000000" w:themeColor="text1"/>
        </w:rPr>
        <w:t>Será necessário o computador do autor do projeto.</w:t>
      </w:r>
    </w:p>
    <w:p w14:paraId="034C23AE" w14:textId="77777777" w:rsidR="00A94162" w:rsidRDefault="00D42CA7">
      <w:pPr>
        <w:pStyle w:val="Ttulo1"/>
      </w:pPr>
      <w:bookmarkStart w:id="710" w:name="_Toc89243254"/>
      <w:bookmarkStart w:id="711" w:name="_Toc485810497"/>
      <w:bookmarkStart w:id="712" w:name="_Toc89244829"/>
      <w:bookmarkEnd w:id="709"/>
      <w:bookmarkEnd w:id="710"/>
      <w:r>
        <w:t>Riscos</w:t>
      </w:r>
      <w:r w:rsidR="007760E6">
        <w:t xml:space="preserve"> iniciais</w:t>
      </w:r>
      <w:bookmarkEnd w:id="711"/>
    </w:p>
    <w:p w14:paraId="1B016BA2" w14:textId="47618222" w:rsidR="00A94162" w:rsidRPr="008E108B" w:rsidRDefault="008E108B">
      <w:pPr>
        <w:pStyle w:val="Instruo"/>
        <w:rPr>
          <w:i w:val="0"/>
          <w:iCs/>
          <w:color w:val="000000" w:themeColor="text1"/>
          <w:lang w:val="pt-PT"/>
        </w:rPr>
      </w:pPr>
      <w:r>
        <w:rPr>
          <w:i w:val="0"/>
          <w:iCs/>
          <w:color w:val="000000" w:themeColor="text1"/>
          <w:lang w:val="pt-PT"/>
        </w:rPr>
        <w:t>Não há riscos inicias identificados para o projeto.</w:t>
      </w:r>
    </w:p>
    <w:p w14:paraId="208AD9C8" w14:textId="77777777" w:rsidR="00A94162" w:rsidRDefault="005C3475">
      <w:pPr>
        <w:pStyle w:val="Ttulo1"/>
      </w:pPr>
      <w:bookmarkStart w:id="713" w:name="_Toc485810498"/>
      <w:bookmarkEnd w:id="712"/>
      <w:r>
        <w:t>EXPECTATIVA DE INÍCIO DO PROJETO</w:t>
      </w:r>
      <w:bookmarkEnd w:id="713"/>
    </w:p>
    <w:p w14:paraId="09D1936B" w14:textId="5E249B58" w:rsidR="00A94162" w:rsidRPr="008E108B" w:rsidRDefault="008E108B" w:rsidP="007760E6">
      <w:pPr>
        <w:pStyle w:val="Instruo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>A data prevista para o início do projeto é 01/08/2024.</w:t>
      </w:r>
    </w:p>
    <w:p w14:paraId="48112778" w14:textId="77777777" w:rsidR="00A94162" w:rsidRDefault="00D42CA7">
      <w:pPr>
        <w:pStyle w:val="Ttulo1"/>
      </w:pPr>
      <w:bookmarkStart w:id="714" w:name="_Toc485810499"/>
      <w:r>
        <w:rPr>
          <w:lang w:val="pt-PT"/>
        </w:rPr>
        <w:t xml:space="preserve">custos </w:t>
      </w:r>
      <w:r w:rsidR="007760E6">
        <w:rPr>
          <w:lang w:val="pt-PT"/>
        </w:rPr>
        <w:t xml:space="preserve">iniciais </w:t>
      </w:r>
      <w:r>
        <w:rPr>
          <w:lang w:val="pt-PT"/>
        </w:rPr>
        <w:t>estimados</w:t>
      </w:r>
      <w:bookmarkEnd w:id="714"/>
    </w:p>
    <w:p w14:paraId="5523F7E4" w14:textId="205E96D3" w:rsidR="00A94162" w:rsidRPr="007D46C4" w:rsidRDefault="007D46C4">
      <w:pPr>
        <w:pStyle w:val="Instruo"/>
        <w:rPr>
          <w:i w:val="0"/>
          <w:iCs/>
          <w:color w:val="000000" w:themeColor="text1"/>
        </w:rPr>
      </w:pPr>
      <w:r>
        <w:rPr>
          <w:i w:val="0"/>
          <w:iCs/>
          <w:color w:val="000000" w:themeColor="text1"/>
        </w:rPr>
        <w:t xml:space="preserve">Não há custos estimados para esse projeto. É um projeto voluntário para amadurecimento técnico do autor e exercer o dom e conhecimento que Deus me deu para a casa </w:t>
      </w:r>
      <w:proofErr w:type="spellStart"/>
      <w:r>
        <w:rPr>
          <w:i w:val="0"/>
          <w:iCs/>
          <w:color w:val="000000" w:themeColor="text1"/>
        </w:rPr>
        <w:t>dEle.</w:t>
      </w:r>
      <w:proofErr w:type="spellEnd"/>
    </w:p>
    <w:p w14:paraId="5FE9C2BD" w14:textId="77777777" w:rsidR="00A94162" w:rsidRDefault="00D42CA7">
      <w:pPr>
        <w:pStyle w:val="Ttulo1"/>
      </w:pPr>
      <w:bookmarkStart w:id="715" w:name="_Toc485810500"/>
      <w:r>
        <w:t>observações</w:t>
      </w:r>
      <w:bookmarkEnd w:id="715"/>
    </w:p>
    <w:p w14:paraId="37B93EA7" w14:textId="510B75B2" w:rsidR="00D42CA7" w:rsidRPr="007D46C4" w:rsidRDefault="007D46C4" w:rsidP="007D46C4">
      <w:pPr>
        <w:rPr>
          <w:iCs/>
          <w:color w:val="000000" w:themeColor="text1"/>
          <w:lang w:val="pt-PT"/>
        </w:rPr>
      </w:pPr>
      <w:r>
        <w:rPr>
          <w:iCs/>
          <w:color w:val="000000" w:themeColor="text1"/>
          <w:lang w:val="pt-PT"/>
        </w:rPr>
        <w:t>“</w:t>
      </w:r>
      <w:r w:rsidRPr="007D46C4">
        <w:rPr>
          <w:iCs/>
          <w:color w:val="000000" w:themeColor="text1"/>
          <w:lang w:val="pt-PT"/>
        </w:rPr>
        <w:t>Cada um exerça o dom que recebeu para servir os outros, administrando fielmente a graça de Deus em suas múltiplas formas.</w:t>
      </w:r>
      <w:r>
        <w:rPr>
          <w:iCs/>
          <w:color w:val="000000" w:themeColor="text1"/>
          <w:lang w:val="pt-PT"/>
        </w:rPr>
        <w:t xml:space="preserve">” </w:t>
      </w:r>
      <w:r w:rsidRPr="007D46C4">
        <w:rPr>
          <w:iCs/>
          <w:color w:val="000000" w:themeColor="text1"/>
          <w:lang w:val="pt-PT"/>
        </w:rPr>
        <w:t>1 Pedro 4:10</w:t>
      </w:r>
    </w:p>
    <w:p w14:paraId="58A56A41" w14:textId="77777777" w:rsidR="00D42CA7" w:rsidRDefault="00D42CA7">
      <w:pPr>
        <w:rPr>
          <w:lang w:eastAsia="en-US"/>
        </w:rPr>
      </w:pPr>
    </w:p>
    <w:p w14:paraId="5CEA146E" w14:textId="77777777" w:rsidR="00366B30" w:rsidRDefault="00366B30">
      <w:pPr>
        <w:rPr>
          <w:lang w:eastAsia="en-US"/>
        </w:rPr>
      </w:pPr>
    </w:p>
    <w:p w14:paraId="1B1EB17B" w14:textId="77777777" w:rsidR="00366B30" w:rsidRDefault="00366B30">
      <w:pPr>
        <w:rPr>
          <w:lang w:eastAsia="en-US"/>
        </w:rPr>
      </w:pPr>
    </w:p>
    <w:p w14:paraId="038B7648" w14:textId="77777777" w:rsidR="00A94162" w:rsidRDefault="00A94162"/>
    <w:p w14:paraId="18455D48" w14:textId="296FD951" w:rsidR="00A94162" w:rsidRDefault="007D46C4">
      <w:pPr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>Salto</w:t>
      </w:r>
      <w:r w:rsidR="00A94162">
        <w:rPr>
          <w:b/>
          <w:bCs/>
          <w:i/>
          <w:iCs/>
        </w:rPr>
        <w:t xml:space="preserve">, </w:t>
      </w:r>
      <w:r>
        <w:rPr>
          <w:b/>
          <w:bCs/>
          <w:i/>
          <w:iCs/>
        </w:rPr>
        <w:t>29</w:t>
      </w:r>
      <w:r w:rsidR="00A94162">
        <w:rPr>
          <w:b/>
          <w:bCs/>
          <w:i/>
          <w:iCs/>
        </w:rPr>
        <w:t xml:space="preserve"> de </w:t>
      </w:r>
      <w:r>
        <w:rPr>
          <w:b/>
          <w:bCs/>
          <w:i/>
          <w:iCs/>
        </w:rPr>
        <w:t xml:space="preserve">julho </w:t>
      </w:r>
      <w:r w:rsidR="00A94162">
        <w:rPr>
          <w:b/>
          <w:bCs/>
          <w:i/>
          <w:iCs/>
        </w:rPr>
        <w:t>de 20</w:t>
      </w:r>
      <w:r>
        <w:rPr>
          <w:b/>
          <w:bCs/>
          <w:i/>
          <w:iCs/>
        </w:rPr>
        <w:t>24</w:t>
      </w:r>
    </w:p>
    <w:p w14:paraId="381864AE" w14:textId="77777777" w:rsidR="00A94162" w:rsidRDefault="00A94162">
      <w:pPr>
        <w:jc w:val="right"/>
        <w:rPr>
          <w:b/>
          <w:bCs/>
          <w:i/>
          <w:iCs/>
        </w:rPr>
      </w:pPr>
    </w:p>
    <w:tbl>
      <w:tblPr>
        <w:tblW w:w="0" w:type="auto"/>
        <w:jc w:val="center"/>
        <w:tblCellSpacing w:w="8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74"/>
      </w:tblGrid>
      <w:tr w:rsidR="00D42CA7" w14:paraId="67C281EC" w14:textId="77777777" w:rsidTr="00D42CA7">
        <w:trPr>
          <w:trHeight w:val="1134"/>
          <w:tblCellSpacing w:w="85" w:type="dxa"/>
          <w:jc w:val="center"/>
        </w:trPr>
        <w:tc>
          <w:tcPr>
            <w:tcW w:w="4734" w:type="dxa"/>
            <w:vAlign w:val="bottom"/>
          </w:tcPr>
          <w:p w14:paraId="1ADB32AB" w14:textId="77777777" w:rsidR="00D42CA7" w:rsidRDefault="00D42CA7">
            <w:pPr>
              <w:pBdr>
                <w:bottom w:val="single" w:sz="12" w:space="1" w:color="auto"/>
              </w:pBdr>
              <w:jc w:val="center"/>
              <w:rPr>
                <w:lang w:val="pt-PT"/>
              </w:rPr>
            </w:pPr>
          </w:p>
          <w:p w14:paraId="6C97C85A" w14:textId="77777777" w:rsidR="007D46C4" w:rsidRDefault="007D46C4">
            <w:pPr>
              <w:pBdr>
                <w:bottom w:val="single" w:sz="12" w:space="1" w:color="auto"/>
              </w:pBdr>
              <w:jc w:val="center"/>
              <w:rPr>
                <w:lang w:val="pt-PT"/>
              </w:rPr>
            </w:pPr>
          </w:p>
          <w:p w14:paraId="68196A9E" w14:textId="77777777" w:rsidR="007D46C4" w:rsidRDefault="007D46C4">
            <w:pPr>
              <w:pBdr>
                <w:bottom w:val="single" w:sz="12" w:space="1" w:color="auto"/>
              </w:pBdr>
              <w:jc w:val="center"/>
              <w:rPr>
                <w:lang w:val="pt-PT"/>
              </w:rPr>
            </w:pPr>
          </w:p>
          <w:p w14:paraId="7C97ACEB" w14:textId="77777777" w:rsidR="007D46C4" w:rsidRDefault="007D46C4">
            <w:pPr>
              <w:pBdr>
                <w:bottom w:val="single" w:sz="12" w:space="1" w:color="auto"/>
              </w:pBdr>
              <w:jc w:val="center"/>
              <w:rPr>
                <w:lang w:val="pt-PT"/>
              </w:rPr>
            </w:pPr>
          </w:p>
          <w:p w14:paraId="3D4BD337" w14:textId="77777777" w:rsidR="00513105" w:rsidRDefault="00513105">
            <w:pPr>
              <w:pBdr>
                <w:bottom w:val="single" w:sz="12" w:space="1" w:color="auto"/>
              </w:pBdr>
              <w:jc w:val="center"/>
              <w:rPr>
                <w:lang w:val="pt-PT"/>
              </w:rPr>
            </w:pPr>
          </w:p>
          <w:p w14:paraId="1BE58C15" w14:textId="77777777" w:rsidR="00513105" w:rsidRDefault="00513105">
            <w:pPr>
              <w:pBdr>
                <w:bottom w:val="single" w:sz="12" w:space="1" w:color="auto"/>
              </w:pBdr>
              <w:jc w:val="center"/>
              <w:rPr>
                <w:lang w:val="pt-PT"/>
              </w:rPr>
            </w:pPr>
          </w:p>
          <w:p w14:paraId="22066BC9" w14:textId="77777777" w:rsidR="00513105" w:rsidRDefault="00513105">
            <w:pPr>
              <w:pBdr>
                <w:bottom w:val="single" w:sz="12" w:space="1" w:color="auto"/>
              </w:pBdr>
              <w:jc w:val="center"/>
              <w:rPr>
                <w:lang w:val="pt-PT"/>
              </w:rPr>
            </w:pPr>
          </w:p>
          <w:p w14:paraId="41FFAD91" w14:textId="77777777" w:rsidR="00513105" w:rsidRDefault="00513105">
            <w:pPr>
              <w:pBdr>
                <w:bottom w:val="single" w:sz="12" w:space="1" w:color="auto"/>
              </w:pBdr>
              <w:jc w:val="center"/>
              <w:rPr>
                <w:lang w:val="pt-PT"/>
              </w:rPr>
            </w:pPr>
          </w:p>
          <w:p w14:paraId="22F0AC9D" w14:textId="77777777" w:rsidR="00513105" w:rsidRDefault="00513105">
            <w:pPr>
              <w:pBdr>
                <w:bottom w:val="single" w:sz="12" w:space="1" w:color="auto"/>
              </w:pBdr>
              <w:jc w:val="center"/>
              <w:rPr>
                <w:lang w:val="pt-PT"/>
              </w:rPr>
            </w:pPr>
          </w:p>
          <w:p w14:paraId="4D92E653" w14:textId="77777777" w:rsidR="00513105" w:rsidRDefault="00513105">
            <w:pPr>
              <w:pBdr>
                <w:bottom w:val="single" w:sz="12" w:space="1" w:color="auto"/>
              </w:pBdr>
              <w:jc w:val="center"/>
              <w:rPr>
                <w:lang w:val="pt-PT"/>
              </w:rPr>
            </w:pPr>
          </w:p>
          <w:p w14:paraId="2C3A277B" w14:textId="77777777" w:rsidR="00513105" w:rsidRDefault="00513105">
            <w:pPr>
              <w:pBdr>
                <w:bottom w:val="single" w:sz="12" w:space="1" w:color="auto"/>
              </w:pBdr>
              <w:jc w:val="center"/>
              <w:rPr>
                <w:lang w:val="pt-PT"/>
              </w:rPr>
            </w:pPr>
          </w:p>
          <w:p w14:paraId="56C7E538" w14:textId="77777777" w:rsidR="00513105" w:rsidRDefault="00513105">
            <w:pPr>
              <w:pBdr>
                <w:bottom w:val="single" w:sz="12" w:space="1" w:color="auto"/>
              </w:pBdr>
              <w:jc w:val="center"/>
              <w:rPr>
                <w:lang w:val="pt-PT"/>
              </w:rPr>
            </w:pPr>
          </w:p>
          <w:p w14:paraId="025E1645" w14:textId="77777777" w:rsidR="007D46C4" w:rsidRDefault="007D46C4" w:rsidP="007D46C4">
            <w:pPr>
              <w:pBdr>
                <w:bottom w:val="single" w:sz="12" w:space="1" w:color="auto"/>
              </w:pBdr>
              <w:rPr>
                <w:lang w:val="pt-PT"/>
              </w:rPr>
            </w:pPr>
          </w:p>
          <w:p w14:paraId="66337A39" w14:textId="0555C0EF" w:rsidR="00D42CA7" w:rsidRDefault="007D46C4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João Victor Araujo Corrêa</w:t>
            </w:r>
          </w:p>
          <w:p w14:paraId="5FE4CE12" w14:textId="77777777" w:rsidR="00D42CA7" w:rsidRDefault="006B65D6" w:rsidP="00361136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Responsável</w:t>
            </w:r>
            <w:r w:rsidR="00D42CA7">
              <w:rPr>
                <w:lang w:val="pt-PT"/>
              </w:rPr>
              <w:t xml:space="preserve"> Técnico</w:t>
            </w:r>
          </w:p>
        </w:tc>
      </w:tr>
      <w:tr w:rsidR="00D42CA7" w14:paraId="06BDD551" w14:textId="77777777" w:rsidTr="00D42CA7">
        <w:trPr>
          <w:trHeight w:val="1134"/>
          <w:tblCellSpacing w:w="85" w:type="dxa"/>
          <w:jc w:val="center"/>
        </w:trPr>
        <w:tc>
          <w:tcPr>
            <w:tcW w:w="4734" w:type="dxa"/>
            <w:vAlign w:val="bottom"/>
          </w:tcPr>
          <w:p w14:paraId="2BFF1E77" w14:textId="77777777" w:rsidR="00D42CA7" w:rsidRDefault="00D42CA7">
            <w:pPr>
              <w:pBdr>
                <w:bottom w:val="single" w:sz="12" w:space="1" w:color="auto"/>
              </w:pBdr>
              <w:jc w:val="center"/>
              <w:rPr>
                <w:lang w:val="pt-PT"/>
              </w:rPr>
            </w:pPr>
          </w:p>
          <w:p w14:paraId="17539C7D" w14:textId="77777777" w:rsidR="007D46C4" w:rsidRDefault="007D46C4">
            <w:pPr>
              <w:pBdr>
                <w:bottom w:val="single" w:sz="12" w:space="1" w:color="auto"/>
              </w:pBdr>
              <w:jc w:val="center"/>
              <w:rPr>
                <w:lang w:val="pt-PT"/>
              </w:rPr>
            </w:pPr>
          </w:p>
          <w:p w14:paraId="110F6D80" w14:textId="77777777" w:rsidR="007D46C4" w:rsidRDefault="007D46C4">
            <w:pPr>
              <w:pBdr>
                <w:bottom w:val="single" w:sz="12" w:space="1" w:color="auto"/>
              </w:pBdr>
              <w:jc w:val="center"/>
              <w:rPr>
                <w:lang w:val="pt-PT"/>
              </w:rPr>
            </w:pPr>
          </w:p>
          <w:p w14:paraId="4BF3A3CE" w14:textId="77777777" w:rsidR="007D46C4" w:rsidRDefault="007D46C4">
            <w:pPr>
              <w:pBdr>
                <w:bottom w:val="single" w:sz="12" w:space="1" w:color="auto"/>
              </w:pBdr>
              <w:jc w:val="center"/>
              <w:rPr>
                <w:lang w:val="pt-PT"/>
              </w:rPr>
            </w:pPr>
          </w:p>
          <w:p w14:paraId="146263E3" w14:textId="77777777" w:rsidR="007D46C4" w:rsidRDefault="007D46C4">
            <w:pPr>
              <w:pBdr>
                <w:bottom w:val="single" w:sz="12" w:space="1" w:color="auto"/>
              </w:pBdr>
              <w:jc w:val="center"/>
              <w:rPr>
                <w:lang w:val="pt-PT"/>
              </w:rPr>
            </w:pPr>
          </w:p>
          <w:p w14:paraId="6D0E952F" w14:textId="77777777" w:rsidR="007D46C4" w:rsidRDefault="007D46C4">
            <w:pPr>
              <w:pBdr>
                <w:bottom w:val="single" w:sz="12" w:space="1" w:color="auto"/>
              </w:pBdr>
              <w:jc w:val="center"/>
              <w:rPr>
                <w:lang w:val="pt-PT"/>
              </w:rPr>
            </w:pPr>
          </w:p>
          <w:p w14:paraId="788CC786" w14:textId="77777777" w:rsidR="007D46C4" w:rsidRDefault="007D46C4">
            <w:pPr>
              <w:pBdr>
                <w:bottom w:val="single" w:sz="12" w:space="1" w:color="auto"/>
              </w:pBdr>
              <w:jc w:val="center"/>
              <w:rPr>
                <w:lang w:val="pt-PT"/>
              </w:rPr>
            </w:pPr>
          </w:p>
          <w:p w14:paraId="75408C00" w14:textId="0907149E" w:rsidR="00D42CA7" w:rsidRDefault="007D46C4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Manuela Farina</w:t>
            </w:r>
          </w:p>
          <w:p w14:paraId="4847D4DC" w14:textId="77777777" w:rsidR="00D42CA7" w:rsidRDefault="006B65D6" w:rsidP="00361136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Responsável do </w:t>
            </w:r>
            <w:r w:rsidR="00D42CA7">
              <w:rPr>
                <w:lang w:val="pt-PT"/>
              </w:rPr>
              <w:t>Cliente</w:t>
            </w:r>
          </w:p>
        </w:tc>
      </w:tr>
    </w:tbl>
    <w:p w14:paraId="3BAD2C4A" w14:textId="77777777" w:rsidR="00A94162" w:rsidRDefault="00A94162">
      <w:pPr>
        <w:rPr>
          <w:lang w:val="pt-PT"/>
        </w:rPr>
      </w:pPr>
      <w:bookmarkStart w:id="716" w:name="_Toc104609727"/>
      <w:bookmarkStart w:id="717" w:name="_Toc104609921"/>
      <w:bookmarkStart w:id="718" w:name="_Toc104610115"/>
      <w:bookmarkStart w:id="719" w:name="_Toc108240916"/>
      <w:bookmarkStart w:id="720" w:name="_Toc108241734"/>
      <w:bookmarkStart w:id="721" w:name="_Toc108943380"/>
      <w:bookmarkStart w:id="722" w:name="_Toc108943574"/>
      <w:bookmarkStart w:id="723" w:name="_Toc104609728"/>
      <w:bookmarkStart w:id="724" w:name="_Toc104609922"/>
      <w:bookmarkStart w:id="725" w:name="_Toc104610116"/>
      <w:bookmarkStart w:id="726" w:name="_Toc108240917"/>
      <w:bookmarkStart w:id="727" w:name="_Toc108241735"/>
      <w:bookmarkStart w:id="728" w:name="_Toc108943381"/>
      <w:bookmarkStart w:id="729" w:name="_Toc108943575"/>
      <w:bookmarkStart w:id="730" w:name="_Toc104609729"/>
      <w:bookmarkStart w:id="731" w:name="_Toc104609923"/>
      <w:bookmarkStart w:id="732" w:name="_Toc104610117"/>
      <w:bookmarkStart w:id="733" w:name="_Toc108240918"/>
      <w:bookmarkStart w:id="734" w:name="_Toc108241736"/>
      <w:bookmarkStart w:id="735" w:name="_Toc108943382"/>
      <w:bookmarkStart w:id="736" w:name="_Toc108943576"/>
      <w:bookmarkStart w:id="737" w:name="_Toc104609730"/>
      <w:bookmarkStart w:id="738" w:name="_Toc104609924"/>
      <w:bookmarkStart w:id="739" w:name="_Toc104610118"/>
      <w:bookmarkStart w:id="740" w:name="_Toc108240919"/>
      <w:bookmarkStart w:id="741" w:name="_Toc108241737"/>
      <w:bookmarkStart w:id="742" w:name="_Toc108943383"/>
      <w:bookmarkStart w:id="743" w:name="_Toc108943577"/>
      <w:bookmarkStart w:id="744" w:name="_Toc104609731"/>
      <w:bookmarkStart w:id="745" w:name="_Toc104609925"/>
      <w:bookmarkStart w:id="746" w:name="_Toc104610119"/>
      <w:bookmarkStart w:id="747" w:name="_Toc108240920"/>
      <w:bookmarkStart w:id="748" w:name="_Toc108241738"/>
      <w:bookmarkStart w:id="749" w:name="_Toc108943384"/>
      <w:bookmarkStart w:id="750" w:name="_Toc108943578"/>
      <w:bookmarkStart w:id="751" w:name="_Toc104609733"/>
      <w:bookmarkStart w:id="752" w:name="_Toc104609927"/>
      <w:bookmarkStart w:id="753" w:name="_Toc104610121"/>
      <w:bookmarkStart w:id="754" w:name="_Toc108240922"/>
      <w:bookmarkStart w:id="755" w:name="_Toc108241740"/>
      <w:bookmarkStart w:id="756" w:name="_Toc108943386"/>
      <w:bookmarkStart w:id="757" w:name="_Toc108943580"/>
      <w:bookmarkStart w:id="758" w:name="_Toc104609734"/>
      <w:bookmarkStart w:id="759" w:name="_Toc104609928"/>
      <w:bookmarkStart w:id="760" w:name="_Toc104610122"/>
      <w:bookmarkStart w:id="761" w:name="_Toc108240923"/>
      <w:bookmarkStart w:id="762" w:name="_Toc108241741"/>
      <w:bookmarkStart w:id="763" w:name="_Toc108943387"/>
      <w:bookmarkStart w:id="764" w:name="_Toc108943581"/>
      <w:bookmarkStart w:id="765" w:name="_Toc104609735"/>
      <w:bookmarkStart w:id="766" w:name="_Toc104609929"/>
      <w:bookmarkStart w:id="767" w:name="_Toc104610123"/>
      <w:bookmarkStart w:id="768" w:name="_Toc108240924"/>
      <w:bookmarkStart w:id="769" w:name="_Toc108241742"/>
      <w:bookmarkStart w:id="770" w:name="_Toc108943388"/>
      <w:bookmarkStart w:id="771" w:name="_Toc108943582"/>
      <w:bookmarkStart w:id="772" w:name="_Toc104609736"/>
      <w:bookmarkStart w:id="773" w:name="_Toc104609930"/>
      <w:bookmarkStart w:id="774" w:name="_Toc104610124"/>
      <w:bookmarkStart w:id="775" w:name="_Toc108240925"/>
      <w:bookmarkStart w:id="776" w:name="_Toc108241743"/>
      <w:bookmarkStart w:id="777" w:name="_Toc108943389"/>
      <w:bookmarkStart w:id="778" w:name="_Toc108943583"/>
      <w:bookmarkStart w:id="779" w:name="_Toc104609737"/>
      <w:bookmarkStart w:id="780" w:name="_Toc104609931"/>
      <w:bookmarkStart w:id="781" w:name="_Toc104610125"/>
      <w:bookmarkStart w:id="782" w:name="_Toc108240926"/>
      <w:bookmarkStart w:id="783" w:name="_Toc108241744"/>
      <w:bookmarkStart w:id="784" w:name="_Toc108943390"/>
      <w:bookmarkStart w:id="785" w:name="_Toc108943584"/>
      <w:bookmarkStart w:id="786" w:name="_Toc104609738"/>
      <w:bookmarkStart w:id="787" w:name="_Toc104609932"/>
      <w:bookmarkStart w:id="788" w:name="_Toc104610126"/>
      <w:bookmarkStart w:id="789" w:name="_Toc108240927"/>
      <w:bookmarkStart w:id="790" w:name="_Toc108241745"/>
      <w:bookmarkStart w:id="791" w:name="_Toc108943391"/>
      <w:bookmarkStart w:id="792" w:name="_Toc108943585"/>
      <w:bookmarkStart w:id="793" w:name="_Toc104609740"/>
      <w:bookmarkStart w:id="794" w:name="_Toc104609934"/>
      <w:bookmarkStart w:id="795" w:name="_Toc104610128"/>
      <w:bookmarkStart w:id="796" w:name="_Toc108240929"/>
      <w:bookmarkStart w:id="797" w:name="_Toc108241747"/>
      <w:bookmarkStart w:id="798" w:name="_Toc108943393"/>
      <w:bookmarkStart w:id="799" w:name="_Toc108943587"/>
      <w:bookmarkStart w:id="800" w:name="_Toc104609741"/>
      <w:bookmarkStart w:id="801" w:name="_Toc104609935"/>
      <w:bookmarkStart w:id="802" w:name="_Toc104610129"/>
      <w:bookmarkStart w:id="803" w:name="_Toc108240930"/>
      <w:bookmarkStart w:id="804" w:name="_Toc108241748"/>
      <w:bookmarkStart w:id="805" w:name="_Toc108943394"/>
      <w:bookmarkStart w:id="806" w:name="_Toc108943588"/>
      <w:bookmarkStart w:id="807" w:name="_Toc104609742"/>
      <w:bookmarkStart w:id="808" w:name="_Toc104609936"/>
      <w:bookmarkStart w:id="809" w:name="_Toc104610130"/>
      <w:bookmarkStart w:id="810" w:name="_Toc108240931"/>
      <w:bookmarkStart w:id="811" w:name="_Toc108241749"/>
      <w:bookmarkStart w:id="812" w:name="_Toc108943395"/>
      <w:bookmarkStart w:id="813" w:name="_Toc108943589"/>
      <w:bookmarkStart w:id="814" w:name="_Toc104609743"/>
      <w:bookmarkStart w:id="815" w:name="_Toc104609937"/>
      <w:bookmarkStart w:id="816" w:name="_Toc104610131"/>
      <w:bookmarkStart w:id="817" w:name="_Toc108240932"/>
      <w:bookmarkStart w:id="818" w:name="_Toc108241750"/>
      <w:bookmarkStart w:id="819" w:name="_Toc108943396"/>
      <w:bookmarkStart w:id="820" w:name="_Toc108943590"/>
      <w:bookmarkStart w:id="821" w:name="_Toc104609744"/>
      <w:bookmarkStart w:id="822" w:name="_Toc104609938"/>
      <w:bookmarkStart w:id="823" w:name="_Toc104610132"/>
      <w:bookmarkStart w:id="824" w:name="_Toc108240933"/>
      <w:bookmarkStart w:id="825" w:name="_Toc108241751"/>
      <w:bookmarkStart w:id="826" w:name="_Toc108943397"/>
      <w:bookmarkStart w:id="827" w:name="_Toc108943591"/>
      <w:bookmarkStart w:id="828" w:name="_Toc104609745"/>
      <w:bookmarkStart w:id="829" w:name="_Toc104609939"/>
      <w:bookmarkStart w:id="830" w:name="_Toc104610133"/>
      <w:bookmarkStart w:id="831" w:name="_Toc108240934"/>
      <w:bookmarkStart w:id="832" w:name="_Toc108241752"/>
      <w:bookmarkStart w:id="833" w:name="_Toc108943398"/>
      <w:bookmarkStart w:id="834" w:name="_Toc108943592"/>
      <w:bookmarkStart w:id="835" w:name="_Toc104609747"/>
      <w:bookmarkStart w:id="836" w:name="_Toc104609941"/>
      <w:bookmarkStart w:id="837" w:name="_Toc104610135"/>
      <w:bookmarkStart w:id="838" w:name="_Toc108240936"/>
      <w:bookmarkStart w:id="839" w:name="_Toc108241754"/>
      <w:bookmarkStart w:id="840" w:name="_Toc108943400"/>
      <w:bookmarkStart w:id="841" w:name="_Toc108943594"/>
      <w:bookmarkStart w:id="842" w:name="_Toc104609748"/>
      <w:bookmarkStart w:id="843" w:name="_Toc104609942"/>
      <w:bookmarkStart w:id="844" w:name="_Toc104610136"/>
      <w:bookmarkStart w:id="845" w:name="_Toc108240937"/>
      <w:bookmarkStart w:id="846" w:name="_Toc108241755"/>
      <w:bookmarkStart w:id="847" w:name="_Toc108943401"/>
      <w:bookmarkStart w:id="848" w:name="_Toc108943595"/>
      <w:bookmarkStart w:id="849" w:name="_Toc104609749"/>
      <w:bookmarkStart w:id="850" w:name="_Toc104609943"/>
      <w:bookmarkStart w:id="851" w:name="_Toc104610137"/>
      <w:bookmarkStart w:id="852" w:name="_Toc108240938"/>
      <w:bookmarkStart w:id="853" w:name="_Toc108241756"/>
      <w:bookmarkStart w:id="854" w:name="_Toc108943402"/>
      <w:bookmarkStart w:id="855" w:name="_Toc108943596"/>
      <w:bookmarkStart w:id="856" w:name="_Toc104609750"/>
      <w:bookmarkStart w:id="857" w:name="_Toc104609944"/>
      <w:bookmarkStart w:id="858" w:name="_Toc104610138"/>
      <w:bookmarkStart w:id="859" w:name="_Toc108240939"/>
      <w:bookmarkStart w:id="860" w:name="_Toc108241757"/>
      <w:bookmarkStart w:id="861" w:name="_Toc108943403"/>
      <w:bookmarkStart w:id="862" w:name="_Toc108943597"/>
      <w:bookmarkStart w:id="863" w:name="_Toc104609751"/>
      <w:bookmarkStart w:id="864" w:name="_Toc104609945"/>
      <w:bookmarkStart w:id="865" w:name="_Toc104610139"/>
      <w:bookmarkStart w:id="866" w:name="_Toc108240940"/>
      <w:bookmarkStart w:id="867" w:name="_Toc108241758"/>
      <w:bookmarkStart w:id="868" w:name="_Toc108943404"/>
      <w:bookmarkStart w:id="869" w:name="_Toc108943598"/>
      <w:bookmarkStart w:id="870" w:name="_Toc104609753"/>
      <w:bookmarkStart w:id="871" w:name="_Toc104609947"/>
      <w:bookmarkStart w:id="872" w:name="_Toc104610141"/>
      <w:bookmarkStart w:id="873" w:name="_Toc108240942"/>
      <w:bookmarkStart w:id="874" w:name="_Toc108241760"/>
      <w:bookmarkStart w:id="875" w:name="_Toc108943406"/>
      <w:bookmarkStart w:id="876" w:name="_Toc108943600"/>
      <w:bookmarkStart w:id="877" w:name="_Toc104609754"/>
      <w:bookmarkStart w:id="878" w:name="_Toc104609948"/>
      <w:bookmarkStart w:id="879" w:name="_Toc104610142"/>
      <w:bookmarkStart w:id="880" w:name="_Toc108240943"/>
      <w:bookmarkStart w:id="881" w:name="_Toc108241761"/>
      <w:bookmarkStart w:id="882" w:name="_Toc108943407"/>
      <w:bookmarkStart w:id="883" w:name="_Toc108943601"/>
      <w:bookmarkStart w:id="884" w:name="_Toc104609755"/>
      <w:bookmarkStart w:id="885" w:name="_Toc104609949"/>
      <w:bookmarkStart w:id="886" w:name="_Toc104610143"/>
      <w:bookmarkStart w:id="887" w:name="_Toc108240944"/>
      <w:bookmarkStart w:id="888" w:name="_Toc108241762"/>
      <w:bookmarkStart w:id="889" w:name="_Toc108943408"/>
      <w:bookmarkStart w:id="890" w:name="_Toc108943602"/>
      <w:bookmarkStart w:id="891" w:name="_Toc104609756"/>
      <w:bookmarkStart w:id="892" w:name="_Toc104609950"/>
      <w:bookmarkStart w:id="893" w:name="_Toc104610144"/>
      <w:bookmarkStart w:id="894" w:name="_Toc108240945"/>
      <w:bookmarkStart w:id="895" w:name="_Toc108241763"/>
      <w:bookmarkStart w:id="896" w:name="_Toc108943409"/>
      <w:bookmarkStart w:id="897" w:name="_Toc108943603"/>
      <w:bookmarkStart w:id="898" w:name="_Toc104609757"/>
      <w:bookmarkStart w:id="899" w:name="_Toc104609951"/>
      <w:bookmarkStart w:id="900" w:name="_Toc104610145"/>
      <w:bookmarkStart w:id="901" w:name="_Toc108240946"/>
      <w:bookmarkStart w:id="902" w:name="_Toc108241764"/>
      <w:bookmarkStart w:id="903" w:name="_Toc108943410"/>
      <w:bookmarkStart w:id="904" w:name="_Toc108943604"/>
      <w:bookmarkStart w:id="905" w:name="_Toc104609758"/>
      <w:bookmarkStart w:id="906" w:name="_Toc104609952"/>
      <w:bookmarkStart w:id="907" w:name="_Toc104610146"/>
      <w:bookmarkStart w:id="908" w:name="_Toc108240947"/>
      <w:bookmarkStart w:id="909" w:name="_Toc108241765"/>
      <w:bookmarkStart w:id="910" w:name="_Toc108943411"/>
      <w:bookmarkStart w:id="911" w:name="_Toc108943605"/>
      <w:bookmarkStart w:id="912" w:name="_Toc104609760"/>
      <w:bookmarkStart w:id="913" w:name="_Toc104609954"/>
      <w:bookmarkStart w:id="914" w:name="_Toc104610148"/>
      <w:bookmarkStart w:id="915" w:name="_Toc108240949"/>
      <w:bookmarkStart w:id="916" w:name="_Toc108241767"/>
      <w:bookmarkStart w:id="917" w:name="_Toc108943413"/>
      <w:bookmarkStart w:id="918" w:name="_Toc108943607"/>
      <w:bookmarkStart w:id="919" w:name="_Toc104609761"/>
      <w:bookmarkStart w:id="920" w:name="_Toc104609955"/>
      <w:bookmarkStart w:id="921" w:name="_Toc104610149"/>
      <w:bookmarkStart w:id="922" w:name="_Toc108240950"/>
      <w:bookmarkStart w:id="923" w:name="_Toc108241768"/>
      <w:bookmarkStart w:id="924" w:name="_Toc108943414"/>
      <w:bookmarkStart w:id="925" w:name="_Toc108943608"/>
      <w:bookmarkStart w:id="926" w:name="_Toc104609762"/>
      <w:bookmarkStart w:id="927" w:name="_Toc104609956"/>
      <w:bookmarkStart w:id="928" w:name="_Toc104610150"/>
      <w:bookmarkStart w:id="929" w:name="_Toc108240951"/>
      <w:bookmarkStart w:id="930" w:name="_Toc108241769"/>
      <w:bookmarkStart w:id="931" w:name="_Toc108943415"/>
      <w:bookmarkStart w:id="932" w:name="_Toc108943609"/>
      <w:bookmarkStart w:id="933" w:name="_Toc104609763"/>
      <w:bookmarkStart w:id="934" w:name="_Toc104609957"/>
      <w:bookmarkStart w:id="935" w:name="_Toc104610151"/>
      <w:bookmarkStart w:id="936" w:name="_Toc108240952"/>
      <w:bookmarkStart w:id="937" w:name="_Toc108241770"/>
      <w:bookmarkStart w:id="938" w:name="_Toc108943416"/>
      <w:bookmarkStart w:id="939" w:name="_Toc108943610"/>
      <w:bookmarkStart w:id="940" w:name="_Toc104609764"/>
      <w:bookmarkStart w:id="941" w:name="_Toc104609958"/>
      <w:bookmarkStart w:id="942" w:name="_Toc104610152"/>
      <w:bookmarkStart w:id="943" w:name="_Toc108240953"/>
      <w:bookmarkStart w:id="944" w:name="_Toc108241771"/>
      <w:bookmarkStart w:id="945" w:name="_Toc108943417"/>
      <w:bookmarkStart w:id="946" w:name="_Toc108943611"/>
      <w:bookmarkStart w:id="947" w:name="_Toc104609765"/>
      <w:bookmarkStart w:id="948" w:name="_Toc104609959"/>
      <w:bookmarkStart w:id="949" w:name="_Toc104610153"/>
      <w:bookmarkStart w:id="950" w:name="_Toc108240954"/>
      <w:bookmarkStart w:id="951" w:name="_Toc108241772"/>
      <w:bookmarkStart w:id="952" w:name="_Toc108943418"/>
      <w:bookmarkStart w:id="953" w:name="_Toc108943612"/>
      <w:bookmarkStart w:id="954" w:name="_Toc104609767"/>
      <w:bookmarkStart w:id="955" w:name="_Toc104609961"/>
      <w:bookmarkStart w:id="956" w:name="_Toc104610155"/>
      <w:bookmarkStart w:id="957" w:name="_Toc108240956"/>
      <w:bookmarkStart w:id="958" w:name="_Toc108241774"/>
      <w:bookmarkStart w:id="959" w:name="_Toc108943420"/>
      <w:bookmarkStart w:id="960" w:name="_Toc108943614"/>
      <w:bookmarkStart w:id="961" w:name="_Toc104609768"/>
      <w:bookmarkStart w:id="962" w:name="_Toc104609962"/>
      <w:bookmarkStart w:id="963" w:name="_Toc104610156"/>
      <w:bookmarkStart w:id="964" w:name="_Toc108240957"/>
      <w:bookmarkStart w:id="965" w:name="_Toc108241775"/>
      <w:bookmarkStart w:id="966" w:name="_Toc108943421"/>
      <w:bookmarkStart w:id="967" w:name="_Toc108943615"/>
      <w:bookmarkStart w:id="968" w:name="_Toc104609769"/>
      <w:bookmarkStart w:id="969" w:name="_Toc104609963"/>
      <w:bookmarkStart w:id="970" w:name="_Toc104610157"/>
      <w:bookmarkStart w:id="971" w:name="_Toc108240958"/>
      <w:bookmarkStart w:id="972" w:name="_Toc108241776"/>
      <w:bookmarkStart w:id="973" w:name="_Toc108943422"/>
      <w:bookmarkStart w:id="974" w:name="_Toc108943616"/>
      <w:bookmarkStart w:id="975" w:name="_Toc104609770"/>
      <w:bookmarkStart w:id="976" w:name="_Toc104609964"/>
      <w:bookmarkStart w:id="977" w:name="_Toc104610158"/>
      <w:bookmarkStart w:id="978" w:name="_Toc108240959"/>
      <w:bookmarkStart w:id="979" w:name="_Toc108241777"/>
      <w:bookmarkStart w:id="980" w:name="_Toc108943423"/>
      <w:bookmarkStart w:id="981" w:name="_Toc108943617"/>
      <w:bookmarkStart w:id="982" w:name="_Toc104609772"/>
      <w:bookmarkStart w:id="983" w:name="_Toc104609966"/>
      <w:bookmarkStart w:id="984" w:name="_Toc104610160"/>
      <w:bookmarkStart w:id="985" w:name="_Toc108240961"/>
      <w:bookmarkStart w:id="986" w:name="_Toc108241779"/>
      <w:bookmarkStart w:id="987" w:name="_Toc108943425"/>
      <w:bookmarkStart w:id="988" w:name="_Toc108943619"/>
      <w:bookmarkStart w:id="989" w:name="_Toc104609773"/>
      <w:bookmarkStart w:id="990" w:name="_Toc104609967"/>
      <w:bookmarkStart w:id="991" w:name="_Toc104610161"/>
      <w:bookmarkStart w:id="992" w:name="_Toc108240962"/>
      <w:bookmarkStart w:id="993" w:name="_Toc108241780"/>
      <w:bookmarkStart w:id="994" w:name="_Toc108943426"/>
      <w:bookmarkStart w:id="995" w:name="_Toc108943620"/>
      <w:bookmarkStart w:id="996" w:name="_Toc104609774"/>
      <w:bookmarkStart w:id="997" w:name="_Toc104609968"/>
      <w:bookmarkStart w:id="998" w:name="_Toc104610162"/>
      <w:bookmarkStart w:id="999" w:name="_Toc108240963"/>
      <w:bookmarkStart w:id="1000" w:name="_Toc108241781"/>
      <w:bookmarkStart w:id="1001" w:name="_Toc108943427"/>
      <w:bookmarkStart w:id="1002" w:name="_Toc108943621"/>
      <w:bookmarkStart w:id="1003" w:name="_Toc104609775"/>
      <w:bookmarkStart w:id="1004" w:name="_Toc104609969"/>
      <w:bookmarkStart w:id="1005" w:name="_Toc104610163"/>
      <w:bookmarkStart w:id="1006" w:name="_Toc108240964"/>
      <w:bookmarkStart w:id="1007" w:name="_Toc108241782"/>
      <w:bookmarkStart w:id="1008" w:name="_Toc108943428"/>
      <w:bookmarkStart w:id="1009" w:name="_Toc108943622"/>
      <w:bookmarkStart w:id="1010" w:name="_Toc104609776"/>
      <w:bookmarkStart w:id="1011" w:name="_Toc104609970"/>
      <w:bookmarkStart w:id="1012" w:name="_Toc104610164"/>
      <w:bookmarkStart w:id="1013" w:name="_Toc108240965"/>
      <w:bookmarkStart w:id="1014" w:name="_Toc108241783"/>
      <w:bookmarkStart w:id="1015" w:name="_Toc108943429"/>
      <w:bookmarkStart w:id="1016" w:name="_Toc108943623"/>
      <w:bookmarkStart w:id="1017" w:name="_Toc104609777"/>
      <w:bookmarkStart w:id="1018" w:name="_Toc104609971"/>
      <w:bookmarkStart w:id="1019" w:name="_Toc104610165"/>
      <w:bookmarkStart w:id="1020" w:name="_Toc108240966"/>
      <w:bookmarkStart w:id="1021" w:name="_Toc108241784"/>
      <w:bookmarkStart w:id="1022" w:name="_Toc108943430"/>
      <w:bookmarkStart w:id="1023" w:name="_Toc108943624"/>
      <w:bookmarkStart w:id="1024" w:name="_Toc104609779"/>
      <w:bookmarkStart w:id="1025" w:name="_Toc104609973"/>
      <w:bookmarkStart w:id="1026" w:name="_Toc104610167"/>
      <w:bookmarkStart w:id="1027" w:name="_Toc108240968"/>
      <w:bookmarkStart w:id="1028" w:name="_Toc108241786"/>
      <w:bookmarkStart w:id="1029" w:name="_Toc108943432"/>
      <w:bookmarkStart w:id="1030" w:name="_Toc108943626"/>
      <w:bookmarkStart w:id="1031" w:name="_Toc104609780"/>
      <w:bookmarkStart w:id="1032" w:name="_Toc104609974"/>
      <w:bookmarkStart w:id="1033" w:name="_Toc104610168"/>
      <w:bookmarkStart w:id="1034" w:name="_Toc108240969"/>
      <w:bookmarkStart w:id="1035" w:name="_Toc108241787"/>
      <w:bookmarkStart w:id="1036" w:name="_Toc108943433"/>
      <w:bookmarkStart w:id="1037" w:name="_Toc108943627"/>
      <w:bookmarkStart w:id="1038" w:name="_Toc104609781"/>
      <w:bookmarkStart w:id="1039" w:name="_Toc104609975"/>
      <w:bookmarkStart w:id="1040" w:name="_Toc104610169"/>
      <w:bookmarkStart w:id="1041" w:name="_Toc108240970"/>
      <w:bookmarkStart w:id="1042" w:name="_Toc108241788"/>
      <w:bookmarkStart w:id="1043" w:name="_Toc108943434"/>
      <w:bookmarkStart w:id="1044" w:name="_Toc108943628"/>
      <w:bookmarkStart w:id="1045" w:name="_Toc104609782"/>
      <w:bookmarkStart w:id="1046" w:name="_Toc104609976"/>
      <w:bookmarkStart w:id="1047" w:name="_Toc104610170"/>
      <w:bookmarkStart w:id="1048" w:name="_Toc108240971"/>
      <w:bookmarkStart w:id="1049" w:name="_Toc108241789"/>
      <w:bookmarkStart w:id="1050" w:name="_Toc108943435"/>
      <w:bookmarkStart w:id="1051" w:name="_Toc108943629"/>
      <w:bookmarkStart w:id="1052" w:name="_Toc104609783"/>
      <w:bookmarkStart w:id="1053" w:name="_Toc104609977"/>
      <w:bookmarkStart w:id="1054" w:name="_Toc104610171"/>
      <w:bookmarkStart w:id="1055" w:name="_Toc108240972"/>
      <w:bookmarkStart w:id="1056" w:name="_Toc108241790"/>
      <w:bookmarkStart w:id="1057" w:name="_Toc108943436"/>
      <w:bookmarkStart w:id="1058" w:name="_Toc108943630"/>
      <w:bookmarkStart w:id="1059" w:name="_Toc104609784"/>
      <w:bookmarkStart w:id="1060" w:name="_Toc104609978"/>
      <w:bookmarkStart w:id="1061" w:name="_Toc104610172"/>
      <w:bookmarkStart w:id="1062" w:name="_Toc108240973"/>
      <w:bookmarkStart w:id="1063" w:name="_Toc108241791"/>
      <w:bookmarkStart w:id="1064" w:name="_Toc108943437"/>
      <w:bookmarkStart w:id="1065" w:name="_Toc108943631"/>
      <w:bookmarkStart w:id="1066" w:name="_Toc104609786"/>
      <w:bookmarkStart w:id="1067" w:name="_Toc104609980"/>
      <w:bookmarkStart w:id="1068" w:name="_Toc104610174"/>
      <w:bookmarkStart w:id="1069" w:name="_Toc108240975"/>
      <w:bookmarkStart w:id="1070" w:name="_Toc108241793"/>
      <w:bookmarkStart w:id="1071" w:name="_Toc108943439"/>
      <w:bookmarkStart w:id="1072" w:name="_Toc108943633"/>
      <w:bookmarkStart w:id="1073" w:name="_Toc104609795"/>
      <w:bookmarkStart w:id="1074" w:name="_Toc104609989"/>
      <w:bookmarkStart w:id="1075" w:name="_Toc104610183"/>
      <w:bookmarkStart w:id="1076" w:name="_Toc108240984"/>
      <w:bookmarkStart w:id="1077" w:name="_Toc108241802"/>
      <w:bookmarkStart w:id="1078" w:name="_Toc108943448"/>
      <w:bookmarkStart w:id="1079" w:name="_Toc108943642"/>
      <w:bookmarkStart w:id="1080" w:name="_Toc104609801"/>
      <w:bookmarkStart w:id="1081" w:name="_Toc104609995"/>
      <w:bookmarkStart w:id="1082" w:name="_Toc104610189"/>
      <w:bookmarkStart w:id="1083" w:name="_Toc108240990"/>
      <w:bookmarkStart w:id="1084" w:name="_Toc108241808"/>
      <w:bookmarkStart w:id="1085" w:name="_Toc108943454"/>
      <w:bookmarkStart w:id="1086" w:name="_Toc108943648"/>
      <w:bookmarkStart w:id="1087" w:name="_Toc104609802"/>
      <w:bookmarkStart w:id="1088" w:name="_Toc104609996"/>
      <w:bookmarkStart w:id="1089" w:name="_Toc104610190"/>
      <w:bookmarkStart w:id="1090" w:name="_Toc108240991"/>
      <w:bookmarkStart w:id="1091" w:name="_Toc108241809"/>
      <w:bookmarkStart w:id="1092" w:name="_Toc108943455"/>
      <w:bookmarkStart w:id="1093" w:name="_Toc108943649"/>
      <w:bookmarkStart w:id="1094" w:name="_Toc104609804"/>
      <w:bookmarkStart w:id="1095" w:name="_Toc104609998"/>
      <w:bookmarkStart w:id="1096" w:name="_Toc104610192"/>
      <w:bookmarkStart w:id="1097" w:name="_Toc108240993"/>
      <w:bookmarkStart w:id="1098" w:name="_Toc108241811"/>
      <w:bookmarkStart w:id="1099" w:name="_Toc108943457"/>
      <w:bookmarkStart w:id="1100" w:name="_Toc108943651"/>
      <w:bookmarkStart w:id="1101" w:name="_Toc104609805"/>
      <w:bookmarkStart w:id="1102" w:name="_Toc104609999"/>
      <w:bookmarkStart w:id="1103" w:name="_Toc104610193"/>
      <w:bookmarkStart w:id="1104" w:name="_Toc108240994"/>
      <w:bookmarkStart w:id="1105" w:name="_Toc108241812"/>
      <w:bookmarkStart w:id="1106" w:name="_Toc108943458"/>
      <w:bookmarkStart w:id="1107" w:name="_Toc108943652"/>
      <w:bookmarkStart w:id="1108" w:name="_Toc104609806"/>
      <w:bookmarkStart w:id="1109" w:name="_Toc104610000"/>
      <w:bookmarkStart w:id="1110" w:name="_Toc104610194"/>
      <w:bookmarkStart w:id="1111" w:name="_Toc108240995"/>
      <w:bookmarkStart w:id="1112" w:name="_Toc108241813"/>
      <w:bookmarkStart w:id="1113" w:name="_Toc108943459"/>
      <w:bookmarkStart w:id="1114" w:name="_Toc108943653"/>
      <w:bookmarkStart w:id="1115" w:name="_Toc104609807"/>
      <w:bookmarkStart w:id="1116" w:name="_Toc104610001"/>
      <w:bookmarkStart w:id="1117" w:name="_Toc104610195"/>
      <w:bookmarkStart w:id="1118" w:name="_Toc108240996"/>
      <w:bookmarkStart w:id="1119" w:name="_Toc108241814"/>
      <w:bookmarkStart w:id="1120" w:name="_Toc108943460"/>
      <w:bookmarkStart w:id="1121" w:name="_Toc108943654"/>
      <w:bookmarkStart w:id="1122" w:name="_Toc104609808"/>
      <w:bookmarkStart w:id="1123" w:name="_Toc104610002"/>
      <w:bookmarkStart w:id="1124" w:name="_Toc104610196"/>
      <w:bookmarkStart w:id="1125" w:name="_Toc108240997"/>
      <w:bookmarkStart w:id="1126" w:name="_Toc108241815"/>
      <w:bookmarkStart w:id="1127" w:name="_Toc108943461"/>
      <w:bookmarkStart w:id="1128" w:name="_Toc108943655"/>
      <w:bookmarkStart w:id="1129" w:name="_Toc104609809"/>
      <w:bookmarkStart w:id="1130" w:name="_Toc104610003"/>
      <w:bookmarkStart w:id="1131" w:name="_Toc104610197"/>
      <w:bookmarkStart w:id="1132" w:name="_Toc108240998"/>
      <w:bookmarkStart w:id="1133" w:name="_Toc108241816"/>
      <w:bookmarkStart w:id="1134" w:name="_Toc108943462"/>
      <w:bookmarkStart w:id="1135" w:name="_Toc108943656"/>
      <w:bookmarkStart w:id="1136" w:name="_Toc104609811"/>
      <w:bookmarkStart w:id="1137" w:name="_Toc104610005"/>
      <w:bookmarkStart w:id="1138" w:name="_Toc104610199"/>
      <w:bookmarkStart w:id="1139" w:name="_Toc108241000"/>
      <w:bookmarkStart w:id="1140" w:name="_Toc108241818"/>
      <w:bookmarkStart w:id="1141" w:name="_Toc108943464"/>
      <w:bookmarkStart w:id="1142" w:name="_Toc108943658"/>
      <w:bookmarkStart w:id="1143" w:name="_Toc104609812"/>
      <w:bookmarkStart w:id="1144" w:name="_Toc104610006"/>
      <w:bookmarkStart w:id="1145" w:name="_Toc104610200"/>
      <w:bookmarkStart w:id="1146" w:name="_Toc108241001"/>
      <w:bookmarkStart w:id="1147" w:name="_Toc108241819"/>
      <w:bookmarkStart w:id="1148" w:name="_Toc108943465"/>
      <w:bookmarkStart w:id="1149" w:name="_Toc108943659"/>
      <w:bookmarkStart w:id="1150" w:name="_Toc104609813"/>
      <w:bookmarkStart w:id="1151" w:name="_Toc104610007"/>
      <w:bookmarkStart w:id="1152" w:name="_Toc104610201"/>
      <w:bookmarkStart w:id="1153" w:name="_Toc108241002"/>
      <w:bookmarkStart w:id="1154" w:name="_Toc108241820"/>
      <w:bookmarkStart w:id="1155" w:name="_Toc108943466"/>
      <w:bookmarkStart w:id="1156" w:name="_Toc108943660"/>
      <w:bookmarkStart w:id="1157" w:name="_Toc104609815"/>
      <w:bookmarkStart w:id="1158" w:name="_Toc104610009"/>
      <w:bookmarkStart w:id="1159" w:name="_Toc104610203"/>
      <w:bookmarkStart w:id="1160" w:name="_Toc108241004"/>
      <w:bookmarkStart w:id="1161" w:name="_Toc108241822"/>
      <w:bookmarkStart w:id="1162" w:name="_Toc108943468"/>
      <w:bookmarkStart w:id="1163" w:name="_Toc108943662"/>
      <w:bookmarkStart w:id="1164" w:name="_Toc104609817"/>
      <w:bookmarkStart w:id="1165" w:name="_Toc104610011"/>
      <w:bookmarkStart w:id="1166" w:name="_Toc104610205"/>
      <w:bookmarkStart w:id="1167" w:name="_Toc108241006"/>
      <w:bookmarkStart w:id="1168" w:name="_Toc108241824"/>
      <w:bookmarkStart w:id="1169" w:name="_Toc108943470"/>
      <w:bookmarkStart w:id="1170" w:name="_Toc108943664"/>
      <w:bookmarkStart w:id="1171" w:name="_Toc104609818"/>
      <w:bookmarkStart w:id="1172" w:name="_Toc104610012"/>
      <w:bookmarkStart w:id="1173" w:name="_Toc104610206"/>
      <w:bookmarkStart w:id="1174" w:name="_Toc108241007"/>
      <w:bookmarkStart w:id="1175" w:name="_Toc108241825"/>
      <w:bookmarkStart w:id="1176" w:name="_Toc108943471"/>
      <w:bookmarkStart w:id="1177" w:name="_Toc108943665"/>
      <w:bookmarkStart w:id="1178" w:name="_Toc104609819"/>
      <w:bookmarkStart w:id="1179" w:name="_Toc104610013"/>
      <w:bookmarkStart w:id="1180" w:name="_Toc104610207"/>
      <w:bookmarkStart w:id="1181" w:name="_Toc108241008"/>
      <w:bookmarkStart w:id="1182" w:name="_Toc108241826"/>
      <w:bookmarkStart w:id="1183" w:name="_Toc108943472"/>
      <w:bookmarkStart w:id="1184" w:name="_Toc108943666"/>
      <w:bookmarkStart w:id="1185" w:name="_Toc104609821"/>
      <w:bookmarkStart w:id="1186" w:name="_Toc104610015"/>
      <w:bookmarkStart w:id="1187" w:name="_Toc104610209"/>
      <w:bookmarkStart w:id="1188" w:name="_Toc108241010"/>
      <w:bookmarkStart w:id="1189" w:name="_Toc108241828"/>
      <w:bookmarkStart w:id="1190" w:name="_Toc108943474"/>
      <w:bookmarkStart w:id="1191" w:name="_Toc108943668"/>
      <w:bookmarkStart w:id="1192" w:name="_Toc104609822"/>
      <w:bookmarkStart w:id="1193" w:name="_Toc104610016"/>
      <w:bookmarkStart w:id="1194" w:name="_Toc104610210"/>
      <w:bookmarkStart w:id="1195" w:name="_Toc108241011"/>
      <w:bookmarkStart w:id="1196" w:name="_Toc108241829"/>
      <w:bookmarkStart w:id="1197" w:name="_Toc108943475"/>
      <w:bookmarkStart w:id="1198" w:name="_Toc108943669"/>
      <w:bookmarkStart w:id="1199" w:name="_Toc104609823"/>
      <w:bookmarkStart w:id="1200" w:name="_Toc104610017"/>
      <w:bookmarkStart w:id="1201" w:name="_Toc104610211"/>
      <w:bookmarkStart w:id="1202" w:name="_Toc108241012"/>
      <w:bookmarkStart w:id="1203" w:name="_Toc108241830"/>
      <w:bookmarkStart w:id="1204" w:name="_Toc108943476"/>
      <w:bookmarkStart w:id="1205" w:name="_Toc108943670"/>
      <w:bookmarkStart w:id="1206" w:name="_Toc104609824"/>
      <w:bookmarkStart w:id="1207" w:name="_Toc104610018"/>
      <w:bookmarkStart w:id="1208" w:name="_Toc104610212"/>
      <w:bookmarkStart w:id="1209" w:name="_Toc108241013"/>
      <w:bookmarkStart w:id="1210" w:name="_Toc108241831"/>
      <w:bookmarkStart w:id="1211" w:name="_Toc108943477"/>
      <w:bookmarkStart w:id="1212" w:name="_Toc108943671"/>
      <w:bookmarkStart w:id="1213" w:name="_Toc104609826"/>
      <w:bookmarkStart w:id="1214" w:name="_Toc104610020"/>
      <w:bookmarkStart w:id="1215" w:name="_Toc104610214"/>
      <w:bookmarkStart w:id="1216" w:name="_Toc108241015"/>
      <w:bookmarkStart w:id="1217" w:name="_Toc108241833"/>
      <w:bookmarkStart w:id="1218" w:name="_Toc108943479"/>
      <w:bookmarkStart w:id="1219" w:name="_Toc108943673"/>
      <w:bookmarkStart w:id="1220" w:name="_Toc104609827"/>
      <w:bookmarkStart w:id="1221" w:name="_Toc104610021"/>
      <w:bookmarkStart w:id="1222" w:name="_Toc104610215"/>
      <w:bookmarkStart w:id="1223" w:name="_Toc108241016"/>
      <w:bookmarkStart w:id="1224" w:name="_Toc108241834"/>
      <w:bookmarkStart w:id="1225" w:name="_Toc108943480"/>
      <w:bookmarkStart w:id="1226" w:name="_Toc108943674"/>
      <w:bookmarkStart w:id="1227" w:name="_Toc104609828"/>
      <w:bookmarkStart w:id="1228" w:name="_Toc104610022"/>
      <w:bookmarkStart w:id="1229" w:name="_Toc104610216"/>
      <w:bookmarkStart w:id="1230" w:name="_Toc108241017"/>
      <w:bookmarkStart w:id="1231" w:name="_Toc108241835"/>
      <w:bookmarkStart w:id="1232" w:name="_Toc108943481"/>
      <w:bookmarkStart w:id="1233" w:name="_Toc108943675"/>
      <w:bookmarkStart w:id="1234" w:name="_Toc104609829"/>
      <w:bookmarkStart w:id="1235" w:name="_Toc104610023"/>
      <w:bookmarkStart w:id="1236" w:name="_Toc104610217"/>
      <w:bookmarkStart w:id="1237" w:name="_Toc108241018"/>
      <w:bookmarkStart w:id="1238" w:name="_Toc108241836"/>
      <w:bookmarkStart w:id="1239" w:name="_Toc108943482"/>
      <w:bookmarkStart w:id="1240" w:name="_Toc108943676"/>
      <w:bookmarkStart w:id="1241" w:name="_Toc104609831"/>
      <w:bookmarkStart w:id="1242" w:name="_Toc104610025"/>
      <w:bookmarkStart w:id="1243" w:name="_Toc104610219"/>
      <w:bookmarkStart w:id="1244" w:name="_Toc108241020"/>
      <w:bookmarkStart w:id="1245" w:name="_Toc108241838"/>
      <w:bookmarkStart w:id="1246" w:name="_Toc108943484"/>
      <w:bookmarkStart w:id="1247" w:name="_Toc108943678"/>
      <w:bookmarkStart w:id="1248" w:name="_Toc104609832"/>
      <w:bookmarkStart w:id="1249" w:name="_Toc104610026"/>
      <w:bookmarkStart w:id="1250" w:name="_Toc104610220"/>
      <w:bookmarkStart w:id="1251" w:name="_Toc108241021"/>
      <w:bookmarkStart w:id="1252" w:name="_Toc108241839"/>
      <w:bookmarkStart w:id="1253" w:name="_Toc108943485"/>
      <w:bookmarkStart w:id="1254" w:name="_Toc108943679"/>
      <w:bookmarkStart w:id="1255" w:name="_Toc104609833"/>
      <w:bookmarkStart w:id="1256" w:name="_Toc104610027"/>
      <w:bookmarkStart w:id="1257" w:name="_Toc104610221"/>
      <w:bookmarkStart w:id="1258" w:name="_Toc108241022"/>
      <w:bookmarkStart w:id="1259" w:name="_Toc108241840"/>
      <w:bookmarkStart w:id="1260" w:name="_Toc108943486"/>
      <w:bookmarkStart w:id="1261" w:name="_Toc108943680"/>
      <w:bookmarkStart w:id="1262" w:name="_Toc104609834"/>
      <w:bookmarkStart w:id="1263" w:name="_Toc104610028"/>
      <w:bookmarkStart w:id="1264" w:name="_Toc104610222"/>
      <w:bookmarkStart w:id="1265" w:name="_Toc108241023"/>
      <w:bookmarkStart w:id="1266" w:name="_Toc108241841"/>
      <w:bookmarkStart w:id="1267" w:name="_Toc108943487"/>
      <w:bookmarkStart w:id="1268" w:name="_Toc108943681"/>
      <w:bookmarkStart w:id="1269" w:name="_Toc104609836"/>
      <w:bookmarkStart w:id="1270" w:name="_Toc104610030"/>
      <w:bookmarkStart w:id="1271" w:name="_Toc104610224"/>
      <w:bookmarkStart w:id="1272" w:name="_Toc108241025"/>
      <w:bookmarkStart w:id="1273" w:name="_Toc108241843"/>
      <w:bookmarkStart w:id="1274" w:name="_Toc108943489"/>
      <w:bookmarkStart w:id="1275" w:name="_Toc108943683"/>
      <w:bookmarkStart w:id="1276" w:name="_Toc104609837"/>
      <w:bookmarkStart w:id="1277" w:name="_Toc104610031"/>
      <w:bookmarkStart w:id="1278" w:name="_Toc104610225"/>
      <w:bookmarkStart w:id="1279" w:name="_Toc108241026"/>
      <w:bookmarkStart w:id="1280" w:name="_Toc108241844"/>
      <w:bookmarkStart w:id="1281" w:name="_Toc108943490"/>
      <w:bookmarkStart w:id="1282" w:name="_Toc108943684"/>
      <w:bookmarkStart w:id="1283" w:name="_Toc104609838"/>
      <w:bookmarkStart w:id="1284" w:name="_Toc104610032"/>
      <w:bookmarkStart w:id="1285" w:name="_Toc104610226"/>
      <w:bookmarkStart w:id="1286" w:name="_Toc108241027"/>
      <w:bookmarkStart w:id="1287" w:name="_Toc108241845"/>
      <w:bookmarkStart w:id="1288" w:name="_Toc108943491"/>
      <w:bookmarkStart w:id="1289" w:name="_Toc108943685"/>
      <w:bookmarkStart w:id="1290" w:name="_Toc104609840"/>
      <w:bookmarkStart w:id="1291" w:name="_Toc104610034"/>
      <w:bookmarkStart w:id="1292" w:name="_Toc104610228"/>
      <w:bookmarkStart w:id="1293" w:name="_Toc108241029"/>
      <w:bookmarkStart w:id="1294" w:name="_Toc108241847"/>
      <w:bookmarkStart w:id="1295" w:name="_Toc108943493"/>
      <w:bookmarkStart w:id="1296" w:name="_Toc108943687"/>
      <w:bookmarkStart w:id="1297" w:name="_Toc104609841"/>
      <w:bookmarkStart w:id="1298" w:name="_Toc104610035"/>
      <w:bookmarkStart w:id="1299" w:name="_Toc104610229"/>
      <w:bookmarkStart w:id="1300" w:name="_Toc108241030"/>
      <w:bookmarkStart w:id="1301" w:name="_Toc108241848"/>
      <w:bookmarkStart w:id="1302" w:name="_Toc108943494"/>
      <w:bookmarkStart w:id="1303" w:name="_Toc108943688"/>
      <w:bookmarkStart w:id="1304" w:name="_Toc104609842"/>
      <w:bookmarkStart w:id="1305" w:name="_Toc104610036"/>
      <w:bookmarkStart w:id="1306" w:name="_Toc104610230"/>
      <w:bookmarkStart w:id="1307" w:name="_Toc108241031"/>
      <w:bookmarkStart w:id="1308" w:name="_Toc108241849"/>
      <w:bookmarkStart w:id="1309" w:name="_Toc108943495"/>
      <w:bookmarkStart w:id="1310" w:name="_Toc108943689"/>
      <w:bookmarkStart w:id="1311" w:name="_Toc104609843"/>
      <w:bookmarkStart w:id="1312" w:name="_Toc104610037"/>
      <w:bookmarkStart w:id="1313" w:name="_Toc104610231"/>
      <w:bookmarkStart w:id="1314" w:name="_Toc108241032"/>
      <w:bookmarkStart w:id="1315" w:name="_Toc108241850"/>
      <w:bookmarkStart w:id="1316" w:name="_Toc108943496"/>
      <w:bookmarkStart w:id="1317" w:name="_Toc108943690"/>
      <w:bookmarkStart w:id="1318" w:name="_Toc104609846"/>
      <w:bookmarkStart w:id="1319" w:name="_Toc104610040"/>
      <w:bookmarkStart w:id="1320" w:name="_Toc104610234"/>
      <w:bookmarkStart w:id="1321" w:name="_Toc108241035"/>
      <w:bookmarkStart w:id="1322" w:name="_Toc108241853"/>
      <w:bookmarkStart w:id="1323" w:name="_Toc108943499"/>
      <w:bookmarkStart w:id="1324" w:name="_Toc108943693"/>
      <w:bookmarkEnd w:id="704"/>
      <w:bookmarkEnd w:id="70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</w:p>
    <w:sectPr w:rsidR="00A94162">
      <w:headerReference w:type="default" r:id="rId10"/>
      <w:footerReference w:type="default" r:id="rId11"/>
      <w:pgSz w:w="11909" w:h="16834" w:code="9"/>
      <w:pgMar w:top="851" w:right="851" w:bottom="851" w:left="1418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2F19CE" w14:textId="77777777" w:rsidR="00837952" w:rsidRDefault="00837952">
      <w:r>
        <w:separator/>
      </w:r>
    </w:p>
  </w:endnote>
  <w:endnote w:type="continuationSeparator" w:id="0">
    <w:p w14:paraId="5AD871C2" w14:textId="77777777" w:rsidR="00837952" w:rsidRDefault="00837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1FC9C6" w14:textId="77777777" w:rsidR="00925A18" w:rsidRDefault="00925A1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925A18" w14:paraId="3EF05D6A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38C74D1" w14:textId="77777777" w:rsidR="00925A18" w:rsidRDefault="00925A18">
          <w:pPr>
            <w:pStyle w:val="Rodap"/>
          </w:pPr>
          <w:r>
            <w:t>Politec Ltda.</w:t>
          </w:r>
        </w:p>
        <w:p w14:paraId="0E6A3F22" w14:textId="77777777" w:rsidR="00925A18" w:rsidRDefault="00925A18">
          <w:pPr>
            <w:pStyle w:val="Rodap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D04C096" w14:textId="77777777" w:rsidR="00925A18" w:rsidRDefault="00925A1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5A5D0E09" w14:textId="77777777" w:rsidR="00925A18" w:rsidRDefault="00925A1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263C85CC" w14:textId="77777777" w:rsidR="00925A18" w:rsidRDefault="00925A1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225F18" w14:textId="77777777" w:rsidR="00A94162" w:rsidRDefault="00A94162">
    <w:pPr>
      <w:jc w:val="left"/>
      <w:rPr>
        <w:noProof/>
      </w:rPr>
    </w:pPr>
  </w:p>
  <w:tbl>
    <w:tblPr>
      <w:tblW w:w="5000" w:type="pct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704"/>
      <w:gridCol w:w="1242"/>
      <w:gridCol w:w="1694"/>
    </w:tblGrid>
    <w:tr w:rsidR="00A94162" w14:paraId="703104F5" w14:textId="77777777" w:rsidTr="00925A18">
      <w:trPr>
        <w:cantSplit/>
      </w:trPr>
      <w:tc>
        <w:tcPr>
          <w:tcW w:w="6804" w:type="dxa"/>
        </w:tcPr>
        <w:p w14:paraId="29A6D424" w14:textId="3BE96241" w:rsidR="00A94162" w:rsidRDefault="00000000" w:rsidP="00925A18">
          <w:pPr>
            <w:pStyle w:val="Rodap"/>
            <w:tabs>
              <w:tab w:val="clear" w:pos="4320"/>
              <w:tab w:val="clear" w:pos="8640"/>
              <w:tab w:val="left" w:pos="5388"/>
            </w:tabs>
            <w:jc w:val="left"/>
          </w:pPr>
          <w:sdt>
            <w:sdtPr>
              <w:alias w:val="Gestor"/>
              <w:tag w:val=""/>
              <w:id w:val="247702765"/>
              <w:placeholder>
                <w:docPart w:val="1C449AAC260E4B08A4CA0F036B3970BC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E90219">
                <w:t xml:space="preserve">&lt;IDE&gt; - &lt;Ide </w:t>
              </w:r>
              <w:proofErr w:type="spellStart"/>
              <w:r w:rsidR="00E90219">
                <w:t>Church</w:t>
              </w:r>
              <w:proofErr w:type="spellEnd"/>
              <w:r w:rsidR="00E90219">
                <w:t xml:space="preserve"> Manager&gt;</w:t>
              </w:r>
            </w:sdtContent>
          </w:sdt>
          <w:r w:rsidR="00925A18">
            <w:tab/>
          </w:r>
          <w:sdt>
            <w:sdtPr>
              <w:alias w:val="Assunto"/>
              <w:tag w:val=""/>
              <w:id w:val="136467017"/>
              <w:placeholder>
                <w:docPart w:val="5D33855ABF804DDAA6B3CB7873B42BD8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E90219">
                <w:t>Versão &lt;1.0&gt;</w:t>
              </w:r>
            </w:sdtContent>
          </w:sdt>
        </w:p>
      </w:tc>
      <w:tc>
        <w:tcPr>
          <w:tcW w:w="1259" w:type="dxa"/>
          <w:vAlign w:val="center"/>
        </w:tcPr>
        <w:p w14:paraId="00253A4E" w14:textId="77777777" w:rsidR="00A94162" w:rsidRDefault="00A94162">
          <w:pPr>
            <w:pStyle w:val="Rodap"/>
            <w:jc w:val="center"/>
            <w:rPr>
              <w:lang w:val="pt-PT"/>
            </w:rPr>
          </w:pPr>
        </w:p>
      </w:tc>
      <w:tc>
        <w:tcPr>
          <w:tcW w:w="1717" w:type="dxa"/>
          <w:vAlign w:val="center"/>
        </w:tcPr>
        <w:p w14:paraId="2F3A71EB" w14:textId="77777777" w:rsidR="00A94162" w:rsidRDefault="00A94162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E237E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AE237E">
            <w:rPr>
              <w:noProof/>
            </w:rPr>
            <w:t>6</w:t>
          </w:r>
          <w:r>
            <w:fldChar w:fldCharType="end"/>
          </w:r>
        </w:p>
      </w:tc>
    </w:tr>
  </w:tbl>
  <w:p w14:paraId="23982943" w14:textId="64E496A0" w:rsidR="00A94162" w:rsidRDefault="00925A18" w:rsidP="00925A18">
    <w:pPr>
      <w:jc w:val="right"/>
      <w:rPr>
        <w:lang w:val="pt-PT"/>
      </w:rPr>
    </w:pPr>
    <w:r>
      <w:rPr>
        <w:lang w:val="pt-PT"/>
      </w:rPr>
      <w:t xml:space="preserve">vs: </w:t>
    </w:r>
    <w:r>
      <w:rPr>
        <w:lang w:val="pt-PT"/>
      </w:rPr>
      <w:fldChar w:fldCharType="begin"/>
    </w:r>
    <w:r>
      <w:rPr>
        <w:lang w:val="pt-PT"/>
      </w:rPr>
      <w:instrText xml:space="preserve"> DOCPROPERTY  "Versão Modelo"  \* MERGEFORMAT </w:instrText>
    </w:r>
    <w:r>
      <w:rPr>
        <w:lang w:val="pt-PT"/>
      </w:rPr>
      <w:fldChar w:fldCharType="separate"/>
    </w:r>
    <w:r w:rsidR="00955173">
      <w:rPr>
        <w:lang w:val="pt-PT"/>
      </w:rPr>
      <w:t>1</w:t>
    </w:r>
    <w:r>
      <w:rPr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649DA4" w14:textId="77777777" w:rsidR="00837952" w:rsidRDefault="00837952">
      <w:r>
        <w:separator/>
      </w:r>
    </w:p>
  </w:footnote>
  <w:footnote w:type="continuationSeparator" w:id="0">
    <w:p w14:paraId="1329107D" w14:textId="77777777" w:rsidR="00837952" w:rsidRDefault="008379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925A18" w14:paraId="33960C60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3F0039D9" w14:textId="77777777" w:rsidR="00925A18" w:rsidRDefault="00925A1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06B8140D" w14:textId="77777777" w:rsidR="00925A18" w:rsidRDefault="00925A18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5EE5DE82" w14:textId="77777777" w:rsidR="00925A18" w:rsidRDefault="00925A1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6" w:dyaOrig="696" w14:anchorId="1B1CC04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8pt;height:34.8pt">
                <v:imagedata r:id="rId1" o:title=""/>
              </v:shape>
              <o:OLEObject Type="Embed" ProgID="Word.Picture.8" ShapeID="_x0000_i1025" DrawAspect="Content" ObjectID="_1783772171" r:id="rId2"/>
            </w:object>
          </w:r>
        </w:p>
      </w:tc>
    </w:tr>
  </w:tbl>
  <w:p w14:paraId="1E658EFA" w14:textId="77777777" w:rsidR="00925A18" w:rsidRDefault="00925A1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28"/>
      <w:gridCol w:w="6781"/>
      <w:gridCol w:w="1429"/>
    </w:tblGrid>
    <w:tr w:rsidR="00A94162" w14:paraId="117ABFBB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59D97018" w14:textId="70EEB2B4" w:rsidR="00A94162" w:rsidRDefault="00A94162">
          <w:pPr>
            <w:pStyle w:val="Cabealho"/>
            <w:rPr>
              <w:lang w:val="pt-PT"/>
            </w:rPr>
          </w:pPr>
          <w:r>
            <w:rPr>
              <w:lang w:val="pt-PT"/>
            </w:rPr>
            <w:t>&lt;</w:t>
          </w:r>
          <w:r w:rsidR="00E90219">
            <w:rPr>
              <w:lang w:val="pt-PT"/>
            </w:rPr>
            <w:t>IDE</w:t>
          </w:r>
          <w:r>
            <w:rPr>
              <w:lang w:val="pt-PT"/>
            </w:rPr>
            <w:t>&gt;</w:t>
          </w:r>
        </w:p>
      </w:tc>
      <w:sdt>
        <w:sdtPr>
          <w:alias w:val="Título"/>
          <w:tag w:val=""/>
          <w:id w:val="1125197396"/>
          <w:placeholder>
            <w:docPart w:val="ADB7C8546F5147BBBDEE5B0676338D2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05AE3FA2" w14:textId="77777777" w:rsidR="00A94162" w:rsidRDefault="00925A18">
              <w:pPr>
                <w:pStyle w:val="Cabealho"/>
              </w:pPr>
              <w:r>
                <w:rPr>
                  <w:lang w:val="pt-PT"/>
                </w:rPr>
                <w:t>TAP - Termo de Abertura de Projeto</w:t>
              </w:r>
            </w:p>
          </w:tc>
        </w:sdtContent>
      </w:sdt>
      <w:tc>
        <w:tcPr>
          <w:tcW w:w="1440" w:type="dxa"/>
          <w:vAlign w:val="center"/>
        </w:tcPr>
        <w:p w14:paraId="08CBE772" w14:textId="77777777" w:rsidR="00A94162" w:rsidRDefault="00A94162">
          <w:pPr>
            <w:pStyle w:val="Cabealho"/>
          </w:pPr>
        </w:p>
      </w:tc>
    </w:tr>
  </w:tbl>
  <w:p w14:paraId="2D1A2F11" w14:textId="77777777" w:rsidR="00A94162" w:rsidRDefault="00A9416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241D3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1CC15BD1"/>
    <w:multiLevelType w:val="hybridMultilevel"/>
    <w:tmpl w:val="5EA41F3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8736A"/>
    <w:multiLevelType w:val="hybridMultilevel"/>
    <w:tmpl w:val="F01633DE"/>
    <w:lvl w:ilvl="0" w:tplc="4F1AF42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30E0A"/>
    <w:multiLevelType w:val="hybridMultilevel"/>
    <w:tmpl w:val="B1C431AC"/>
    <w:lvl w:ilvl="0" w:tplc="4F1AF42C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A21441E"/>
    <w:multiLevelType w:val="hybridMultilevel"/>
    <w:tmpl w:val="23281C20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91671EC"/>
    <w:multiLevelType w:val="hybridMultilevel"/>
    <w:tmpl w:val="8672686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85FCA"/>
    <w:multiLevelType w:val="hybridMultilevel"/>
    <w:tmpl w:val="278EEE5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440E8"/>
    <w:multiLevelType w:val="multilevel"/>
    <w:tmpl w:val="DC5AFD38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E2434CC"/>
    <w:multiLevelType w:val="hybridMultilevel"/>
    <w:tmpl w:val="CE566E8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C3D8E"/>
    <w:multiLevelType w:val="hybridMultilevel"/>
    <w:tmpl w:val="4FC0F6F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F37BFE"/>
    <w:multiLevelType w:val="hybridMultilevel"/>
    <w:tmpl w:val="6AFE1BD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929BC"/>
    <w:multiLevelType w:val="hybridMultilevel"/>
    <w:tmpl w:val="8234971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133A1"/>
    <w:multiLevelType w:val="multilevel"/>
    <w:tmpl w:val="C57E25F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3" w15:restartNumberingAfterBreak="0">
    <w:nsid w:val="7D091896"/>
    <w:multiLevelType w:val="hybridMultilevel"/>
    <w:tmpl w:val="D84C7FCE"/>
    <w:lvl w:ilvl="0" w:tplc="4F1AF42C">
      <w:start w:val="1"/>
      <w:numFmt w:val="bullet"/>
      <w:lvlText w:val=""/>
      <w:lvlJc w:val="left"/>
      <w:pPr>
        <w:tabs>
          <w:tab w:val="num" w:pos="1069"/>
        </w:tabs>
        <w:ind w:left="709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 w16cid:durableId="756023404">
    <w:abstractNumId w:val="0"/>
  </w:num>
  <w:num w:numId="2" w16cid:durableId="1131091018">
    <w:abstractNumId w:val="6"/>
  </w:num>
  <w:num w:numId="3" w16cid:durableId="788552098">
    <w:abstractNumId w:val="8"/>
  </w:num>
  <w:num w:numId="4" w16cid:durableId="1844122827">
    <w:abstractNumId w:val="9"/>
  </w:num>
  <w:num w:numId="5" w16cid:durableId="1117676602">
    <w:abstractNumId w:val="1"/>
  </w:num>
  <w:num w:numId="6" w16cid:durableId="1522743078">
    <w:abstractNumId w:val="5"/>
  </w:num>
  <w:num w:numId="7" w16cid:durableId="515927654">
    <w:abstractNumId w:val="10"/>
  </w:num>
  <w:num w:numId="8" w16cid:durableId="517306759">
    <w:abstractNumId w:val="12"/>
  </w:num>
  <w:num w:numId="9" w16cid:durableId="287591787">
    <w:abstractNumId w:val="12"/>
  </w:num>
  <w:num w:numId="10" w16cid:durableId="1068264245">
    <w:abstractNumId w:val="12"/>
  </w:num>
  <w:num w:numId="11" w16cid:durableId="1231189158">
    <w:abstractNumId w:val="12"/>
  </w:num>
  <w:num w:numId="12" w16cid:durableId="14238101">
    <w:abstractNumId w:val="4"/>
  </w:num>
  <w:num w:numId="13" w16cid:durableId="830025988">
    <w:abstractNumId w:val="13"/>
  </w:num>
  <w:num w:numId="14" w16cid:durableId="997685669">
    <w:abstractNumId w:val="2"/>
  </w:num>
  <w:num w:numId="15" w16cid:durableId="1395271348">
    <w:abstractNumId w:val="3"/>
  </w:num>
  <w:num w:numId="16" w16cid:durableId="590938436">
    <w:abstractNumId w:val="7"/>
  </w:num>
  <w:num w:numId="17" w16cid:durableId="900873427">
    <w:abstractNumId w:val="3"/>
  </w:num>
  <w:num w:numId="18" w16cid:durableId="915819534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hyphenationZone w:val="425"/>
  <w:noPunctuationKerning/>
  <w:characterSpacingControl w:val="doNotCompress"/>
  <w:hdrShapeDefaults>
    <o:shapedefaults v:ext="edit" spidmax="2050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219"/>
    <w:rsid w:val="000474B5"/>
    <w:rsid w:val="00053016"/>
    <w:rsid w:val="000865C3"/>
    <w:rsid w:val="00096BDA"/>
    <w:rsid w:val="000A1A54"/>
    <w:rsid w:val="000D634E"/>
    <w:rsid w:val="00163AE6"/>
    <w:rsid w:val="002112F9"/>
    <w:rsid w:val="00361136"/>
    <w:rsid w:val="00366B30"/>
    <w:rsid w:val="0042093D"/>
    <w:rsid w:val="004865CE"/>
    <w:rsid w:val="004F2BE1"/>
    <w:rsid w:val="00504420"/>
    <w:rsid w:val="00513105"/>
    <w:rsid w:val="00537D41"/>
    <w:rsid w:val="0055001C"/>
    <w:rsid w:val="005C3475"/>
    <w:rsid w:val="005E7536"/>
    <w:rsid w:val="0060692B"/>
    <w:rsid w:val="00617A55"/>
    <w:rsid w:val="00661A8E"/>
    <w:rsid w:val="006B65D6"/>
    <w:rsid w:val="006D511A"/>
    <w:rsid w:val="006F6895"/>
    <w:rsid w:val="00727E39"/>
    <w:rsid w:val="007760E6"/>
    <w:rsid w:val="007B2732"/>
    <w:rsid w:val="007C68A5"/>
    <w:rsid w:val="007D46C4"/>
    <w:rsid w:val="00826EE5"/>
    <w:rsid w:val="00837952"/>
    <w:rsid w:val="008506F1"/>
    <w:rsid w:val="008A22C9"/>
    <w:rsid w:val="008E108B"/>
    <w:rsid w:val="00925A18"/>
    <w:rsid w:val="00955173"/>
    <w:rsid w:val="009A2E28"/>
    <w:rsid w:val="009B050E"/>
    <w:rsid w:val="00A52C04"/>
    <w:rsid w:val="00A94162"/>
    <w:rsid w:val="00AE237E"/>
    <w:rsid w:val="00B12574"/>
    <w:rsid w:val="00C00034"/>
    <w:rsid w:val="00C439ED"/>
    <w:rsid w:val="00C54764"/>
    <w:rsid w:val="00C84985"/>
    <w:rsid w:val="00CF612C"/>
    <w:rsid w:val="00D0008E"/>
    <w:rsid w:val="00D0354A"/>
    <w:rsid w:val="00D2505D"/>
    <w:rsid w:val="00D42CA7"/>
    <w:rsid w:val="00DA18D4"/>
    <w:rsid w:val="00DB0306"/>
    <w:rsid w:val="00E164DA"/>
    <w:rsid w:val="00E4763C"/>
    <w:rsid w:val="00E816B0"/>
    <w:rsid w:val="00E90219"/>
    <w:rsid w:val="00ED23B6"/>
    <w:rsid w:val="00EF1A8A"/>
    <w:rsid w:val="00EF2684"/>
    <w:rsid w:val="00F9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o:colormru v:ext="edit" colors="#ddd"/>
    </o:shapedefaults>
    <o:shapelayout v:ext="edit">
      <o:idmap v:ext="edit" data="2"/>
    </o:shapelayout>
  </w:shapeDefaults>
  <w:decimalSymbol w:val=","/>
  <w:listSeparator w:val=";"/>
  <w14:docId w14:val="1D607127"/>
  <w15:docId w15:val="{9FC61E67-AC4E-41A9-BD73-131C65AA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8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9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10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11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1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7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Assuntodocomentrio1">
    <w:name w:val="Assunto do comentário1"/>
    <w:basedOn w:val="Textodecomentrio"/>
    <w:next w:val="Textodecomentrio"/>
    <w:semiHidden/>
    <w:rPr>
      <w:b/>
      <w:bCs/>
    </w:rPr>
  </w:style>
  <w:style w:type="character" w:styleId="nfaseSutil">
    <w:name w:val="Subtle Emphasis"/>
    <w:basedOn w:val="Nmerodelinha"/>
    <w:uiPriority w:val="19"/>
    <w:qFormat/>
    <w:rsid w:val="0060692B"/>
    <w:rPr>
      <w:rFonts w:ascii="Century Gothic" w:hAnsi="Century Gothic"/>
      <w:i/>
      <w:iCs/>
      <w:color w:val="808080"/>
      <w:sz w:val="18"/>
    </w:rPr>
  </w:style>
  <w:style w:type="character" w:styleId="Nmerodelinha">
    <w:name w:val="line number"/>
    <w:basedOn w:val="Fontepargpadro"/>
    <w:uiPriority w:val="99"/>
    <w:semiHidden/>
    <w:unhideWhenUsed/>
    <w:rsid w:val="0060692B"/>
  </w:style>
  <w:style w:type="character" w:customStyle="1" w:styleId="Ttulo1Char">
    <w:name w:val="Título 1 Char"/>
    <w:basedOn w:val="Fontepargpadro"/>
    <w:link w:val="Ttulo1"/>
    <w:rsid w:val="0042093D"/>
    <w:rPr>
      <w:rFonts w:ascii="Arial" w:hAnsi="Arial" w:cs="Arial"/>
      <w:b/>
      <w:caps/>
      <w:sz w:val="24"/>
      <w:lang w:val="pt-BR" w:eastAsia="en-US"/>
    </w:rPr>
  </w:style>
  <w:style w:type="character" w:customStyle="1" w:styleId="RodapChar">
    <w:name w:val="Rodapé Char"/>
    <w:basedOn w:val="Fontepargpadro"/>
    <w:link w:val="Rodap"/>
    <w:semiHidden/>
    <w:rsid w:val="00925A18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925A1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865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65CE"/>
    <w:rPr>
      <w:rFonts w:ascii="Tahoma" w:hAnsi="Tahoma" w:cs="Tahoma"/>
      <w:color w:val="000000"/>
      <w:sz w:val="16"/>
      <w:szCs w:val="16"/>
      <w:lang w:val="pt-BR" w:eastAsia="pt-BR"/>
    </w:rPr>
  </w:style>
  <w:style w:type="paragraph" w:styleId="PargrafodaLista">
    <w:name w:val="List Paragraph"/>
    <w:basedOn w:val="Normal"/>
    <w:uiPriority w:val="34"/>
    <w:qFormat/>
    <w:rsid w:val="008A22C9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7D4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6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rre\Downloads\Template%20-%20TAP%20-%20Termo%20de%20Abertura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4014F58A4024387B7671FDBE6FE38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5A84FE-BB90-414F-AB1A-9C1641FA24BC}"/>
      </w:docPartPr>
      <w:docPartBody>
        <w:p w:rsidR="00312382" w:rsidRDefault="00000000">
          <w:pPr>
            <w:pStyle w:val="74014F58A4024387B7671FDBE6FE3849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ADB7C8546F5147BBBDEE5B0676338D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E139F1-78FC-4FDA-B024-0832CA5397B9}"/>
      </w:docPartPr>
      <w:docPartBody>
        <w:p w:rsidR="00312382" w:rsidRDefault="00000000">
          <w:pPr>
            <w:pStyle w:val="ADB7C8546F5147BBBDEE5B0676338D21"/>
          </w:pPr>
          <w:r w:rsidRPr="001751B4">
            <w:rPr>
              <w:rStyle w:val="TextodoEspaoReservado"/>
            </w:rPr>
            <w:t>[Título]</w:t>
          </w:r>
        </w:p>
      </w:docPartBody>
    </w:docPart>
    <w:docPart>
      <w:docPartPr>
        <w:name w:val="1C449AAC260E4B08A4CA0F036B3970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5E4BDB-AB52-4843-88FD-FB138F19AF1D}"/>
      </w:docPartPr>
      <w:docPartBody>
        <w:p w:rsidR="00312382" w:rsidRDefault="00000000">
          <w:pPr>
            <w:pStyle w:val="1C449AAC260E4B08A4CA0F036B3970BC"/>
          </w:pPr>
          <w:r w:rsidRPr="001751B4">
            <w:rPr>
              <w:rStyle w:val="TextodoEspaoReservado"/>
            </w:rPr>
            <w:t>[Gestor]</w:t>
          </w:r>
        </w:p>
      </w:docPartBody>
    </w:docPart>
    <w:docPart>
      <w:docPartPr>
        <w:name w:val="5D33855ABF804DDAA6B3CB7873B42B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B53AC6-C963-4E29-AA09-1826632F61C0}"/>
      </w:docPartPr>
      <w:docPartBody>
        <w:p w:rsidR="00312382" w:rsidRDefault="00000000">
          <w:pPr>
            <w:pStyle w:val="5D33855ABF804DDAA6B3CB7873B42BD8"/>
          </w:pPr>
          <w:r w:rsidRPr="001751B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4ED"/>
    <w:rsid w:val="00182D5B"/>
    <w:rsid w:val="00312382"/>
    <w:rsid w:val="006F6895"/>
    <w:rsid w:val="007B2732"/>
    <w:rsid w:val="00C54764"/>
    <w:rsid w:val="00EA64ED"/>
    <w:rsid w:val="00FB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74014F58A4024387B7671FDBE6FE3849">
    <w:name w:val="74014F58A4024387B7671FDBE6FE3849"/>
  </w:style>
  <w:style w:type="paragraph" w:customStyle="1" w:styleId="ADB7C8546F5147BBBDEE5B0676338D21">
    <w:name w:val="ADB7C8546F5147BBBDEE5B0676338D21"/>
  </w:style>
  <w:style w:type="paragraph" w:customStyle="1" w:styleId="1C449AAC260E4B08A4CA0F036B3970BC">
    <w:name w:val="1C449AAC260E4B08A4CA0F036B3970BC"/>
  </w:style>
  <w:style w:type="paragraph" w:customStyle="1" w:styleId="5D33855ABF804DDAA6B3CB7873B42BD8">
    <w:name w:val="5D33855ABF804DDAA6B3CB7873B42B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TAP - Termo de Abertura do Projeto</Template>
  <TotalTime>38</TotalTime>
  <Pages>1</Pages>
  <Words>599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TAP - Termo de Abertura de Projeto</vt:lpstr>
    </vt:vector>
  </TitlesOfParts>
  <Manager>&lt;IDE&gt; - &lt;Ide Church Manager&gt;</Manager>
  <Company/>
  <LinksUpToDate>false</LinksUpToDate>
  <CharactersWithSpaces>3829</CharactersWithSpaces>
  <SharedDoc>false</SharedDoc>
  <HLinks>
    <vt:vector size="156" baseType="variant">
      <vt:variant>
        <vt:i4>1572990</vt:i4>
      </vt:variant>
      <vt:variant>
        <vt:i4>156</vt:i4>
      </vt:variant>
      <vt:variant>
        <vt:i4>0</vt:i4>
      </vt:variant>
      <vt:variant>
        <vt:i4>5</vt:i4>
      </vt:variant>
      <vt:variant>
        <vt:lpwstr>mailto:gerente@dominio.com.br</vt:lpwstr>
      </vt:variant>
      <vt:variant>
        <vt:lpwstr/>
      </vt:variant>
      <vt:variant>
        <vt:i4>1572917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_Toc419708814</vt:lpwstr>
      </vt:variant>
      <vt:variant>
        <vt:i4>1572917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_Toc419708813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_Toc419708812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_Toc419708811</vt:lpwstr>
      </vt:variant>
      <vt:variant>
        <vt:i4>1572917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_Toc419708810</vt:lpwstr>
      </vt:variant>
      <vt:variant>
        <vt:i4>1638453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_Toc419708809</vt:lpwstr>
      </vt:variant>
      <vt:variant>
        <vt:i4>1638453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_Toc419708808</vt:lpwstr>
      </vt:variant>
      <vt:variant>
        <vt:i4>1638453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_Toc419708807</vt:lpwstr>
      </vt:variant>
      <vt:variant>
        <vt:i4>1638453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_Toc419708806</vt:lpwstr>
      </vt:variant>
      <vt:variant>
        <vt:i4>1638453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_Toc419708805</vt:lpwstr>
      </vt:variant>
      <vt:variant>
        <vt:i4>1638453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_Toc419708804</vt:lpwstr>
      </vt:variant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_Toc419708803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_Toc419708802</vt:lpwstr>
      </vt:variant>
      <vt:variant>
        <vt:i4>1638453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_Toc419708801</vt:lpwstr>
      </vt:variant>
      <vt:variant>
        <vt:i4>1638453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_Toc419708800</vt:lpwstr>
      </vt:variant>
      <vt:variant>
        <vt:i4>1048634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_Toc419708799</vt:lpwstr>
      </vt:variant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_Toc419708798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_Toc419708797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_Toc419708796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_Toc419708795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_Toc419708794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_Toc419708793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_Toc419708792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_Toc419708791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_Toc419708790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TAP - Termo de Abertura de Projeto</dc:title>
  <dc:subject>Versão &lt;1.0&gt;</dc:subject>
  <dc:creator>João Victor Corrêa</dc:creator>
  <cp:lastModifiedBy>João Victor Corrêa</cp:lastModifiedBy>
  <cp:revision>9</cp:revision>
  <cp:lastPrinted>2024-07-29T18:30:00Z</cp:lastPrinted>
  <dcterms:created xsi:type="dcterms:W3CDTF">2024-07-29T17:52:00Z</dcterms:created>
  <dcterms:modified xsi:type="dcterms:W3CDTF">2024-07-29T18:30:00Z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